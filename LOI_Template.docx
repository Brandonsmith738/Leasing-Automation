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134B" w14:textId="77777777" w:rsidR="00D16CD9" w:rsidRPr="0068097C" w:rsidRDefault="00E8286E" w:rsidP="00D16CD9">
      <w:pPr>
        <w:jc w:val="center"/>
        <w:rPr>
          <w:rFonts w:ascii="Arial" w:hAnsi="Arial" w:cs="Arial"/>
          <w:sz w:val="22"/>
          <w:szCs w:val="22"/>
        </w:rPr>
      </w:pPr>
      <w:r w:rsidRPr="00D16CD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29A0409" wp14:editId="1999D50B">
            <wp:extent cx="3429000" cy="822960"/>
            <wp:effectExtent l="0" t="0" r="0" b="0"/>
            <wp:docPr id="1" name="Picture 1" descr="Description: Description: OC MGMT horz no tagline 6-27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OC MGMT horz no tagline 6-27-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F2C5" w14:textId="2F39ED00" w:rsidR="002B3426" w:rsidRPr="00046226" w:rsidRDefault="00756408" w:rsidP="008F0D8B">
      <w:pPr>
        <w:jc w:val="both"/>
        <w:rPr>
          <w:sz w:val="22"/>
          <w:szCs w:val="22"/>
        </w:rPr>
      </w:pPr>
      <w:r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todays_date</w:t>
      </w:r>
      <w:proofErr w:type="spellEnd"/>
      <w:r w:rsidR="000117D7">
        <w:rPr>
          <w:sz w:val="22"/>
          <w:szCs w:val="22"/>
        </w:rPr>
        <w:t xml:space="preserve"> </w:t>
      </w:r>
      <w:r>
        <w:rPr>
          <w:sz w:val="22"/>
          <w:szCs w:val="22"/>
        </w:rPr>
        <w:t>}}</w:t>
      </w:r>
    </w:p>
    <w:p w14:paraId="368C5731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40F9D4A8" w14:textId="79BA0A14" w:rsidR="00202497" w:rsidRPr="00046226" w:rsidRDefault="00AE5557" w:rsidP="00CA340B">
      <w:pPr>
        <w:pStyle w:val="font8"/>
        <w:spacing w:before="0" w:beforeAutospacing="0" w:after="0" w:afterAutospacing="0"/>
        <w:textAlignment w:val="baseline"/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>{{</w:t>
      </w:r>
      <w:r w:rsidR="000117D7">
        <w:rPr>
          <w:color w:val="000000"/>
          <w:sz w:val="22"/>
          <w:szCs w:val="20"/>
        </w:rPr>
        <w:t xml:space="preserve"> </w:t>
      </w:r>
      <w:r>
        <w:rPr>
          <w:color w:val="000000"/>
          <w:sz w:val="22"/>
          <w:szCs w:val="20"/>
        </w:rPr>
        <w:t>tenant</w:t>
      </w:r>
      <w:r w:rsidR="000117D7">
        <w:rPr>
          <w:color w:val="000000"/>
          <w:sz w:val="22"/>
          <w:szCs w:val="20"/>
        </w:rPr>
        <w:t xml:space="preserve"> </w:t>
      </w:r>
      <w:r>
        <w:rPr>
          <w:color w:val="000000"/>
          <w:sz w:val="22"/>
          <w:szCs w:val="20"/>
        </w:rPr>
        <w:t>}}</w:t>
      </w:r>
    </w:p>
    <w:p w14:paraId="4B601369" w14:textId="77777777" w:rsidR="00CA340B" w:rsidRPr="00046226" w:rsidRDefault="00CA340B" w:rsidP="008F0D8B">
      <w:pPr>
        <w:jc w:val="both"/>
        <w:rPr>
          <w:sz w:val="22"/>
          <w:szCs w:val="22"/>
        </w:rPr>
      </w:pPr>
    </w:p>
    <w:p w14:paraId="3FD58FF1" w14:textId="0248765E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RE:</w:t>
      </w:r>
      <w:r w:rsidRPr="00046226">
        <w:rPr>
          <w:sz w:val="22"/>
          <w:szCs w:val="22"/>
        </w:rPr>
        <w:tab/>
        <w:t xml:space="preserve">Lease Proposal, </w:t>
      </w:r>
      <w:r w:rsidR="005B51AD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5B51AD">
        <w:rPr>
          <w:sz w:val="22"/>
          <w:szCs w:val="22"/>
        </w:rPr>
        <w:t>space_location</w:t>
      </w:r>
      <w:proofErr w:type="spellEnd"/>
      <w:r w:rsidR="000117D7">
        <w:rPr>
          <w:sz w:val="22"/>
          <w:szCs w:val="22"/>
        </w:rPr>
        <w:t xml:space="preserve"> </w:t>
      </w:r>
      <w:r w:rsidR="005B51AD">
        <w:rPr>
          <w:sz w:val="22"/>
          <w:szCs w:val="22"/>
        </w:rPr>
        <w:t>}}</w:t>
      </w:r>
    </w:p>
    <w:p w14:paraId="7EFFE07F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39546112" w14:textId="4281ADBF" w:rsidR="008F0D8B" w:rsidRPr="00046226" w:rsidRDefault="00E45E62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Dear</w:t>
      </w:r>
      <w:r w:rsidR="00202497" w:rsidRPr="00046226">
        <w:rPr>
          <w:sz w:val="22"/>
          <w:szCs w:val="22"/>
        </w:rPr>
        <w:t xml:space="preserve"> </w:t>
      </w:r>
      <w:r w:rsidR="006F73E1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6F73E1">
        <w:rPr>
          <w:sz w:val="22"/>
          <w:szCs w:val="22"/>
        </w:rPr>
        <w:t>firstname</w:t>
      </w:r>
      <w:proofErr w:type="spellEnd"/>
      <w:r w:rsidR="000117D7">
        <w:rPr>
          <w:sz w:val="22"/>
          <w:szCs w:val="22"/>
        </w:rPr>
        <w:t xml:space="preserve"> </w:t>
      </w:r>
      <w:r w:rsidR="006F73E1">
        <w:rPr>
          <w:sz w:val="22"/>
          <w:szCs w:val="22"/>
        </w:rPr>
        <w:t>}}</w:t>
      </w:r>
      <w:r w:rsidR="00E81883" w:rsidRPr="00046226">
        <w:rPr>
          <w:sz w:val="22"/>
          <w:szCs w:val="22"/>
        </w:rPr>
        <w:t xml:space="preserve">, </w:t>
      </w:r>
    </w:p>
    <w:p w14:paraId="751CCFF8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6D635487" w14:textId="77777777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We are pleased to present you with this proposal to lease space at</w:t>
      </w:r>
      <w:r w:rsidR="00C45ED0">
        <w:rPr>
          <w:sz w:val="22"/>
          <w:szCs w:val="22"/>
        </w:rPr>
        <w:t xml:space="preserve"> {{</w:t>
      </w:r>
      <w:proofErr w:type="spellStart"/>
      <w:r w:rsidR="00C45ED0">
        <w:rPr>
          <w:sz w:val="22"/>
          <w:szCs w:val="22"/>
        </w:rPr>
        <w:t>space_location</w:t>
      </w:r>
      <w:proofErr w:type="spellEnd"/>
      <w:r w:rsidR="00C45ED0">
        <w:rPr>
          <w:sz w:val="22"/>
          <w:szCs w:val="22"/>
        </w:rPr>
        <w:t>}}</w:t>
      </w:r>
      <w:r w:rsidRPr="00046226">
        <w:rPr>
          <w:sz w:val="22"/>
          <w:szCs w:val="22"/>
        </w:rPr>
        <w:t>. Thank you for your time and consideration of this proposal. We look forward to working with you.</w:t>
      </w:r>
    </w:p>
    <w:p w14:paraId="16AEAD91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46454428" w14:textId="290AE838" w:rsidR="008F0D8B" w:rsidRPr="00046226" w:rsidRDefault="008F0D8B" w:rsidP="00660CC9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Space:</w:t>
      </w:r>
      <w:r w:rsidRPr="00046226">
        <w:rPr>
          <w:b/>
          <w:sz w:val="22"/>
          <w:szCs w:val="22"/>
        </w:rPr>
        <w:tab/>
      </w:r>
      <w:r w:rsidR="00D85439" w:rsidRPr="00046226">
        <w:rPr>
          <w:sz w:val="22"/>
          <w:szCs w:val="22"/>
        </w:rPr>
        <w:tab/>
      </w:r>
      <w:r w:rsidR="00046226">
        <w:rPr>
          <w:sz w:val="22"/>
          <w:szCs w:val="22"/>
        </w:rPr>
        <w:tab/>
      </w:r>
      <w:r w:rsidR="00660CC9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A1694A">
        <w:rPr>
          <w:sz w:val="22"/>
          <w:szCs w:val="22"/>
        </w:rPr>
        <w:t>space_</w:t>
      </w:r>
      <w:r w:rsidR="00660CC9">
        <w:rPr>
          <w:sz w:val="22"/>
          <w:szCs w:val="22"/>
        </w:rPr>
        <w:t>address</w:t>
      </w:r>
      <w:proofErr w:type="spellEnd"/>
      <w:r w:rsidR="000117D7">
        <w:rPr>
          <w:sz w:val="22"/>
          <w:szCs w:val="22"/>
        </w:rPr>
        <w:t xml:space="preserve"> </w:t>
      </w:r>
      <w:r w:rsidR="00660CC9">
        <w:rPr>
          <w:sz w:val="22"/>
          <w:szCs w:val="22"/>
        </w:rPr>
        <w:t>}}</w:t>
      </w:r>
    </w:p>
    <w:p w14:paraId="6A547A03" w14:textId="77777777" w:rsidR="008F0D8B" w:rsidRPr="00046226" w:rsidRDefault="008F0D8B" w:rsidP="008F0D8B">
      <w:pPr>
        <w:ind w:left="1440" w:firstLine="720"/>
        <w:jc w:val="both"/>
        <w:rPr>
          <w:sz w:val="22"/>
          <w:szCs w:val="22"/>
        </w:rPr>
      </w:pPr>
    </w:p>
    <w:p w14:paraId="45D9A9DE" w14:textId="73681DD4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Size:</w:t>
      </w:r>
      <w:r w:rsidR="00E559E7" w:rsidRPr="00046226">
        <w:rPr>
          <w:sz w:val="22"/>
          <w:szCs w:val="22"/>
        </w:rPr>
        <w:tab/>
      </w:r>
      <w:r w:rsidR="00E559E7" w:rsidRPr="00046226">
        <w:rPr>
          <w:sz w:val="22"/>
          <w:szCs w:val="22"/>
        </w:rPr>
        <w:tab/>
      </w:r>
      <w:r w:rsidR="00E559E7" w:rsidRPr="00046226">
        <w:rPr>
          <w:sz w:val="22"/>
          <w:szCs w:val="22"/>
        </w:rPr>
        <w:tab/>
      </w:r>
      <w:r w:rsidR="00660CC9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r w:rsidR="00660CC9">
        <w:rPr>
          <w:sz w:val="22"/>
          <w:szCs w:val="22"/>
        </w:rPr>
        <w:t>size</w:t>
      </w:r>
      <w:r w:rsidR="000117D7">
        <w:rPr>
          <w:sz w:val="22"/>
          <w:szCs w:val="22"/>
        </w:rPr>
        <w:t xml:space="preserve"> </w:t>
      </w:r>
      <w:r w:rsidR="00660CC9">
        <w:rPr>
          <w:sz w:val="22"/>
          <w:szCs w:val="22"/>
        </w:rPr>
        <w:t>}}</w:t>
      </w:r>
      <w:r w:rsidR="00E81883" w:rsidRPr="00046226">
        <w:rPr>
          <w:sz w:val="22"/>
          <w:szCs w:val="22"/>
        </w:rPr>
        <w:t xml:space="preserve"> </w:t>
      </w:r>
      <w:r w:rsidRPr="00046226">
        <w:rPr>
          <w:sz w:val="22"/>
          <w:szCs w:val="22"/>
        </w:rPr>
        <w:t>rentable square feet</w:t>
      </w:r>
    </w:p>
    <w:p w14:paraId="4A568F40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75C26FC6" w14:textId="622E9CDF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Term:</w:t>
      </w:r>
      <w:r w:rsidRPr="00046226">
        <w:rPr>
          <w:b/>
          <w:sz w:val="22"/>
          <w:szCs w:val="22"/>
        </w:rPr>
        <w:tab/>
      </w:r>
      <w:r w:rsidR="00255B38" w:rsidRPr="00046226">
        <w:rPr>
          <w:sz w:val="22"/>
          <w:szCs w:val="22"/>
        </w:rPr>
        <w:tab/>
      </w:r>
      <w:r w:rsidR="00255B38" w:rsidRPr="00046226">
        <w:rPr>
          <w:sz w:val="22"/>
          <w:szCs w:val="22"/>
        </w:rPr>
        <w:tab/>
      </w:r>
      <w:r w:rsidR="00584C0A">
        <w:rPr>
          <w:sz w:val="22"/>
          <w:szCs w:val="22"/>
        </w:rPr>
        <w:t>{{</w:t>
      </w:r>
      <w:proofErr w:type="spellStart"/>
      <w:r w:rsidR="00584C0A">
        <w:rPr>
          <w:sz w:val="22"/>
          <w:szCs w:val="22"/>
        </w:rPr>
        <w:t>term_length_word</w:t>
      </w:r>
      <w:proofErr w:type="spellEnd"/>
      <w:r w:rsidR="00584C0A">
        <w:rPr>
          <w:sz w:val="22"/>
          <w:szCs w:val="22"/>
        </w:rPr>
        <w:t>}}</w:t>
      </w:r>
      <w:r w:rsidR="00202497" w:rsidRPr="00046226">
        <w:rPr>
          <w:sz w:val="22"/>
          <w:szCs w:val="22"/>
        </w:rPr>
        <w:t xml:space="preserve"> </w:t>
      </w:r>
      <w:r w:rsidR="00DA4E99" w:rsidRPr="00046226">
        <w:rPr>
          <w:sz w:val="22"/>
          <w:szCs w:val="22"/>
        </w:rPr>
        <w:t>(</w:t>
      </w:r>
      <w:r w:rsidR="00660CC9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660CC9">
        <w:rPr>
          <w:sz w:val="22"/>
          <w:szCs w:val="22"/>
        </w:rPr>
        <w:t>term_length</w:t>
      </w:r>
      <w:proofErr w:type="spellEnd"/>
      <w:r w:rsidR="000117D7">
        <w:rPr>
          <w:sz w:val="22"/>
          <w:szCs w:val="22"/>
        </w:rPr>
        <w:t xml:space="preserve"> </w:t>
      </w:r>
      <w:r w:rsidR="00660CC9">
        <w:rPr>
          <w:sz w:val="22"/>
          <w:szCs w:val="22"/>
        </w:rPr>
        <w:t>}}</w:t>
      </w:r>
      <w:r w:rsidR="00DA4E99" w:rsidRPr="00046226">
        <w:rPr>
          <w:sz w:val="22"/>
          <w:szCs w:val="22"/>
        </w:rPr>
        <w:t>) years</w:t>
      </w:r>
    </w:p>
    <w:p w14:paraId="3F4703DA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226BA507" w14:textId="49FFD48B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Possession Date:</w:t>
      </w:r>
      <w:r w:rsidRPr="00046226">
        <w:rPr>
          <w:b/>
          <w:sz w:val="22"/>
          <w:szCs w:val="22"/>
        </w:rPr>
        <w:tab/>
      </w:r>
      <w:r w:rsidR="00855053">
        <w:rPr>
          <w:sz w:val="22"/>
          <w:szCs w:val="22"/>
        </w:rPr>
        <w:t>At Lease Agreement execution</w:t>
      </w:r>
      <w:r w:rsidR="000B0A50">
        <w:rPr>
          <w:sz w:val="22"/>
          <w:szCs w:val="22"/>
        </w:rPr>
        <w:t xml:space="preserve"> || {{</w:t>
      </w:r>
      <w:r w:rsidR="0005704D">
        <w:rPr>
          <w:sz w:val="22"/>
          <w:szCs w:val="22"/>
        </w:rPr>
        <w:t xml:space="preserve"> </w:t>
      </w:r>
      <w:proofErr w:type="spellStart"/>
      <w:r w:rsidR="00F21054">
        <w:rPr>
          <w:sz w:val="22"/>
          <w:szCs w:val="22"/>
        </w:rPr>
        <w:t>possession</w:t>
      </w:r>
      <w:r w:rsidR="002C76FE">
        <w:rPr>
          <w:sz w:val="22"/>
          <w:szCs w:val="22"/>
        </w:rPr>
        <w:t>_date</w:t>
      </w:r>
      <w:proofErr w:type="spellEnd"/>
      <w:r w:rsidR="000B0A50">
        <w:rPr>
          <w:sz w:val="22"/>
          <w:szCs w:val="22"/>
        </w:rPr>
        <w:t xml:space="preserve"> }}</w:t>
      </w:r>
    </w:p>
    <w:p w14:paraId="16A6C76D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173D57D3" w14:textId="7CFE99B1" w:rsidR="008F0D8B" w:rsidRPr="00046226" w:rsidRDefault="000B424A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 xml:space="preserve">Rent </w:t>
      </w:r>
      <w:r w:rsidR="008F0D8B" w:rsidRPr="00046226">
        <w:rPr>
          <w:b/>
          <w:sz w:val="22"/>
          <w:szCs w:val="22"/>
        </w:rPr>
        <w:t>Commencement</w:t>
      </w:r>
      <w:r w:rsidR="00255B38" w:rsidRPr="00046226">
        <w:rPr>
          <w:b/>
          <w:sz w:val="22"/>
          <w:szCs w:val="22"/>
        </w:rPr>
        <w:t xml:space="preserve"> Date: </w:t>
      </w:r>
      <w:r w:rsidR="0088091A">
        <w:rPr>
          <w:sz w:val="22"/>
          <w:szCs w:val="22"/>
        </w:rPr>
        <w:t>{{</w:t>
      </w:r>
      <w:proofErr w:type="spellStart"/>
      <w:r w:rsidR="0088091A">
        <w:rPr>
          <w:sz w:val="22"/>
          <w:szCs w:val="22"/>
        </w:rPr>
        <w:t>commencement_days_word</w:t>
      </w:r>
      <w:proofErr w:type="spellEnd"/>
      <w:r w:rsidR="0088091A">
        <w:rPr>
          <w:sz w:val="22"/>
          <w:szCs w:val="22"/>
        </w:rPr>
        <w:t>}}</w:t>
      </w:r>
      <w:r w:rsidR="00E81883" w:rsidRPr="00046226">
        <w:rPr>
          <w:sz w:val="22"/>
          <w:szCs w:val="22"/>
        </w:rPr>
        <w:t xml:space="preserve"> (</w:t>
      </w:r>
      <w:r w:rsidR="00D80514">
        <w:rPr>
          <w:sz w:val="22"/>
          <w:szCs w:val="22"/>
        </w:rPr>
        <w:t>{{</w:t>
      </w:r>
      <w:r w:rsidR="000117D7">
        <w:rPr>
          <w:sz w:val="22"/>
          <w:szCs w:val="22"/>
        </w:rPr>
        <w:t xml:space="preserve"> </w:t>
      </w:r>
      <w:proofErr w:type="spellStart"/>
      <w:r w:rsidR="00D80514">
        <w:rPr>
          <w:sz w:val="22"/>
          <w:szCs w:val="22"/>
        </w:rPr>
        <w:t>commence</w:t>
      </w:r>
      <w:r w:rsidR="005619B6">
        <w:rPr>
          <w:sz w:val="22"/>
          <w:szCs w:val="22"/>
        </w:rPr>
        <w:t>ment</w:t>
      </w:r>
      <w:r w:rsidR="002544CD">
        <w:t>_days</w:t>
      </w:r>
      <w:proofErr w:type="spellEnd"/>
      <w:r w:rsidR="000117D7">
        <w:t xml:space="preserve"> </w:t>
      </w:r>
      <w:r w:rsidR="00D80514">
        <w:rPr>
          <w:sz w:val="22"/>
          <w:szCs w:val="22"/>
        </w:rPr>
        <w:t>}}</w:t>
      </w:r>
      <w:r w:rsidR="00E81883" w:rsidRPr="00046226">
        <w:rPr>
          <w:sz w:val="22"/>
          <w:szCs w:val="22"/>
        </w:rPr>
        <w:t>) days from</w:t>
      </w:r>
      <w:r w:rsidR="00FA6330" w:rsidRPr="00046226">
        <w:rPr>
          <w:sz w:val="22"/>
          <w:szCs w:val="22"/>
        </w:rPr>
        <w:t xml:space="preserve"> the</w:t>
      </w:r>
      <w:r w:rsidR="00E81883" w:rsidRPr="00046226">
        <w:rPr>
          <w:sz w:val="22"/>
          <w:szCs w:val="22"/>
        </w:rPr>
        <w:t xml:space="preserve"> Possession Date</w:t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  <w:r w:rsidR="00A4437C" w:rsidRPr="00046226">
        <w:rPr>
          <w:sz w:val="22"/>
          <w:szCs w:val="22"/>
        </w:rPr>
        <w:tab/>
      </w:r>
    </w:p>
    <w:p w14:paraId="275EE81C" w14:textId="77777777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Base Rent</w:t>
      </w:r>
      <w:r w:rsidR="00917FA4" w:rsidRPr="00046226">
        <w:rPr>
          <w:b/>
          <w:sz w:val="22"/>
          <w:szCs w:val="22"/>
        </w:rPr>
        <w:t xml:space="preserve"> and </w:t>
      </w:r>
      <w:r w:rsidR="00855053">
        <w:rPr>
          <w:b/>
          <w:sz w:val="22"/>
          <w:szCs w:val="22"/>
        </w:rPr>
        <w:t>E</w:t>
      </w:r>
      <w:r w:rsidR="00917FA4" w:rsidRPr="00046226">
        <w:rPr>
          <w:b/>
          <w:sz w:val="22"/>
          <w:szCs w:val="22"/>
        </w:rPr>
        <w:t>stimated</w:t>
      </w:r>
      <w:r w:rsidR="00E81883" w:rsidRPr="00046226">
        <w:rPr>
          <w:b/>
          <w:sz w:val="22"/>
          <w:szCs w:val="22"/>
        </w:rPr>
        <w:t xml:space="preserve"> Additional Rent</w:t>
      </w:r>
      <w:r w:rsidRPr="00046226">
        <w:rPr>
          <w:b/>
          <w:sz w:val="22"/>
          <w:szCs w:val="22"/>
        </w:rPr>
        <w:t>: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</w:r>
    </w:p>
    <w:p w14:paraId="7EFB4552" w14:textId="77777777" w:rsidR="00917FA4" w:rsidRPr="00046226" w:rsidRDefault="00917FA4" w:rsidP="008F0D8B">
      <w:pPr>
        <w:jc w:val="both"/>
        <w:rPr>
          <w:sz w:val="22"/>
          <w:szCs w:val="22"/>
        </w:rPr>
      </w:pPr>
    </w:p>
    <w:p w14:paraId="6298553A" w14:textId="3D321341" w:rsidR="008F0D8B" w:rsidRDefault="008439AE" w:rsidP="008F0D8B">
      <w:pPr>
        <w:jc w:val="both"/>
      </w:pPr>
      <w:r>
        <w:t xml:space="preserve"> 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781"/>
        <w:gridCol w:w="1115"/>
        <w:gridCol w:w="1446"/>
        <w:gridCol w:w="2018"/>
        <w:gridCol w:w="1777"/>
        <w:gridCol w:w="1446"/>
        <w:gridCol w:w="1312"/>
      </w:tblGrid>
      <w:tr w:rsidR="007B2B1C" w14:paraId="50CE09B4" w14:textId="77777777" w:rsidTr="00D42DDC">
        <w:tc>
          <w:tcPr>
            <w:tcW w:w="900" w:type="dxa"/>
          </w:tcPr>
          <w:p w14:paraId="68D356DC" w14:textId="2AB59BA4" w:rsidR="007B2B1C" w:rsidRDefault="007B2B1C" w:rsidP="007B2B1C">
            <w:pPr>
              <w:jc w:val="center"/>
            </w:pPr>
            <w:r w:rsidRPr="00046226">
              <w:rPr>
                <w:b/>
              </w:rPr>
              <w:t>Lease Term</w:t>
            </w:r>
            <w:r w:rsidR="009F557C">
              <w:rPr>
                <w:b/>
              </w:rPr>
              <w:t xml:space="preserve"> Year</w:t>
            </w:r>
          </w:p>
        </w:tc>
        <w:tc>
          <w:tcPr>
            <w:tcW w:w="996" w:type="dxa"/>
          </w:tcPr>
          <w:p w14:paraId="0EB8135C" w14:textId="18CD1E82" w:rsidR="007B2B1C" w:rsidRDefault="007B2B1C" w:rsidP="007B2B1C">
            <w:pPr>
              <w:jc w:val="center"/>
            </w:pPr>
            <w:r w:rsidRPr="00046226">
              <w:rPr>
                <w:b/>
              </w:rPr>
              <w:t>Base Rent Per Sq. Ft.</w:t>
            </w:r>
          </w:p>
        </w:tc>
        <w:tc>
          <w:tcPr>
            <w:tcW w:w="0" w:type="auto"/>
          </w:tcPr>
          <w:p w14:paraId="46CB774E" w14:textId="4C174AA7" w:rsidR="007B2B1C" w:rsidRDefault="007B2B1C" w:rsidP="007B2B1C">
            <w:pPr>
              <w:jc w:val="center"/>
            </w:pPr>
            <w:r w:rsidRPr="00046226">
              <w:rPr>
                <w:b/>
              </w:rPr>
              <w:t>Monthly Base Rent</w:t>
            </w:r>
          </w:p>
        </w:tc>
        <w:tc>
          <w:tcPr>
            <w:tcW w:w="0" w:type="auto"/>
          </w:tcPr>
          <w:p w14:paraId="06ACBEBC" w14:textId="09A1E42B" w:rsidR="007B2B1C" w:rsidRDefault="007B2B1C" w:rsidP="007B2B1C">
            <w:pPr>
              <w:jc w:val="center"/>
            </w:pPr>
            <w:r>
              <w:rPr>
                <w:b/>
              </w:rPr>
              <w:t>Monthly Tenant Improvement Rent</w:t>
            </w:r>
          </w:p>
        </w:tc>
        <w:tc>
          <w:tcPr>
            <w:tcW w:w="0" w:type="auto"/>
          </w:tcPr>
          <w:p w14:paraId="2C1DEC25" w14:textId="4035214D" w:rsidR="007B2B1C" w:rsidRDefault="007B2B1C" w:rsidP="007B2B1C">
            <w:pPr>
              <w:jc w:val="center"/>
            </w:pPr>
            <w:r w:rsidRPr="00046226">
              <w:rPr>
                <w:b/>
              </w:rPr>
              <w:t>Est. Additional Rent</w:t>
            </w:r>
          </w:p>
        </w:tc>
        <w:tc>
          <w:tcPr>
            <w:tcW w:w="0" w:type="auto"/>
          </w:tcPr>
          <w:p w14:paraId="12F9039D" w14:textId="66230689" w:rsidR="007B2B1C" w:rsidRDefault="007B2B1C" w:rsidP="007B2B1C">
            <w:pPr>
              <w:jc w:val="center"/>
            </w:pPr>
            <w:r w:rsidRPr="00046226">
              <w:rPr>
                <w:b/>
              </w:rPr>
              <w:t>Total Est. Monthly Rent</w:t>
            </w:r>
          </w:p>
        </w:tc>
        <w:tc>
          <w:tcPr>
            <w:tcW w:w="0" w:type="auto"/>
          </w:tcPr>
          <w:p w14:paraId="760C4C0A" w14:textId="169F3AB9" w:rsidR="007B2B1C" w:rsidRPr="007B2B1C" w:rsidRDefault="007B2B1C" w:rsidP="007B2B1C">
            <w:pPr>
              <w:jc w:val="center"/>
              <w:rPr>
                <w:b/>
              </w:rPr>
            </w:pPr>
            <w:r w:rsidRPr="00046226">
              <w:rPr>
                <w:b/>
              </w:rPr>
              <w:t>Total Est. Yearly Rent</w:t>
            </w:r>
          </w:p>
        </w:tc>
      </w:tr>
      <w:tr w:rsidR="00565EF0" w14:paraId="199C40B1" w14:textId="77777777" w:rsidTr="00D42DDC">
        <w:tc>
          <w:tcPr>
            <w:tcW w:w="0" w:type="auto"/>
            <w:gridSpan w:val="7"/>
          </w:tcPr>
          <w:p w14:paraId="5A7A1C4B" w14:textId="6EC9AB63" w:rsidR="00565EF0" w:rsidRPr="00046226" w:rsidRDefault="00565EF0" w:rsidP="00565EF0">
            <w:pPr>
              <w:rPr>
                <w:b/>
              </w:rPr>
            </w:pPr>
            <w:r>
              <w:rPr>
                <w:b/>
              </w:rPr>
              <w:t xml:space="preserve">{{%tr for item in </w:t>
            </w:r>
            <w:proofErr w:type="spellStart"/>
            <w:r>
              <w:rPr>
                <w:b/>
              </w:rPr>
              <w:t>lease_year</w:t>
            </w:r>
            <w:proofErr w:type="spellEnd"/>
            <w:r>
              <w:rPr>
                <w:b/>
              </w:rPr>
              <w:t xml:space="preserve"> %}}</w:t>
            </w:r>
          </w:p>
        </w:tc>
      </w:tr>
      <w:tr w:rsidR="007B2B1C" w14:paraId="01CB47F0" w14:textId="77777777" w:rsidTr="00D42DDC">
        <w:tc>
          <w:tcPr>
            <w:tcW w:w="900" w:type="dxa"/>
          </w:tcPr>
          <w:p w14:paraId="0B5711CA" w14:textId="021E27B3" w:rsidR="007B2B1C" w:rsidRDefault="007B2B1C" w:rsidP="009D6F4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996" w:type="dxa"/>
          </w:tcPr>
          <w:p w14:paraId="26522C3B" w14:textId="0CC5EF6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item.</w:t>
            </w:r>
            <w:r>
              <w:rPr>
                <w:color w:val="000000"/>
                <w:sz w:val="22"/>
                <w:szCs w:val="22"/>
              </w:rPr>
              <w:t>rent_sqft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39778F9A" w14:textId="1336E06A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item.</w:t>
            </w:r>
            <w:r>
              <w:rPr>
                <w:color w:val="000000"/>
                <w:sz w:val="22"/>
                <w:szCs w:val="22"/>
              </w:rPr>
              <w:t>monthly_base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3ACCDB51" w14:textId="6AFE50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item.</w:t>
            </w:r>
            <w:r>
              <w:rPr>
                <w:color w:val="000000"/>
                <w:sz w:val="22"/>
                <w:szCs w:val="22"/>
              </w:rPr>
              <w:t>monthly_improvement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60067A21" w14:textId="3F2D01BD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item.</w:t>
            </w:r>
            <w:r>
              <w:rPr>
                <w:color w:val="000000"/>
                <w:sz w:val="22"/>
                <w:szCs w:val="22"/>
              </w:rPr>
              <w:t>est_additional_rent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73883DAB" w14:textId="500AB8D7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${{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item.</w:t>
            </w:r>
            <w:r>
              <w:rPr>
                <w:color w:val="000000"/>
                <w:sz w:val="22"/>
                <w:szCs w:val="22"/>
              </w:rPr>
              <w:t>total_monthly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0" w:type="auto"/>
          </w:tcPr>
          <w:p w14:paraId="4CB2C8B9" w14:textId="3CE2BBD6" w:rsidR="007B2B1C" w:rsidRDefault="007B2B1C" w:rsidP="007B2B1C">
            <w:pPr>
              <w:jc w:val="center"/>
            </w:pPr>
            <w:r>
              <w:rPr>
                <w:color w:val="000000"/>
                <w:sz w:val="22"/>
                <w:szCs w:val="22"/>
              </w:rPr>
              <w:t>${{</w:t>
            </w:r>
            <w:r w:rsidR="003D273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D2739">
              <w:rPr>
                <w:color w:val="000000"/>
                <w:sz w:val="22"/>
                <w:szCs w:val="22"/>
              </w:rPr>
              <w:t>item.</w:t>
            </w:r>
            <w:r>
              <w:rPr>
                <w:color w:val="000000"/>
                <w:sz w:val="22"/>
                <w:szCs w:val="22"/>
              </w:rPr>
              <w:t>total_yearly</w:t>
            </w:r>
            <w:proofErr w:type="spellEnd"/>
            <w:r w:rsidR="003D2739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}}</w:t>
            </w:r>
          </w:p>
        </w:tc>
      </w:tr>
      <w:tr w:rsidR="00565EF0" w14:paraId="612A7ECD" w14:textId="77777777" w:rsidTr="00D42DDC">
        <w:tc>
          <w:tcPr>
            <w:tcW w:w="0" w:type="auto"/>
            <w:gridSpan w:val="7"/>
          </w:tcPr>
          <w:p w14:paraId="4F2BDF83" w14:textId="6AB09164" w:rsidR="00565EF0" w:rsidRDefault="00565EF0" w:rsidP="00565EF0">
            <w:pPr>
              <w:rPr>
                <w:color w:val="000000"/>
                <w:sz w:val="22"/>
                <w:szCs w:val="22"/>
              </w:rPr>
            </w:pPr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</w:tr>
      <w:tr w:rsidR="007B2B1C" w14:paraId="34E5A87A" w14:textId="77777777" w:rsidTr="00D42DDC">
        <w:tc>
          <w:tcPr>
            <w:tcW w:w="900" w:type="dxa"/>
          </w:tcPr>
          <w:p w14:paraId="6E9376C9" w14:textId="61CCFCB2" w:rsidR="007B2B1C" w:rsidRDefault="007B2B1C" w:rsidP="007B2B1C">
            <w:pPr>
              <w:jc w:val="center"/>
            </w:pPr>
            <w:r w:rsidRPr="00D42DDC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996" w:type="dxa"/>
          </w:tcPr>
          <w:p w14:paraId="2A40EA7E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1770BCB7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5B048342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572C5F74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5C56D53B" w14:textId="77777777" w:rsidR="007B2B1C" w:rsidRDefault="007B2B1C" w:rsidP="007B2B1C">
            <w:pPr>
              <w:jc w:val="center"/>
            </w:pPr>
          </w:p>
        </w:tc>
        <w:tc>
          <w:tcPr>
            <w:tcW w:w="0" w:type="auto"/>
          </w:tcPr>
          <w:p w14:paraId="0A3F2E73" w14:textId="6590BB0C" w:rsidR="007B2B1C" w:rsidRDefault="007B2B1C" w:rsidP="007B2B1C">
            <w:pPr>
              <w:jc w:val="center"/>
            </w:pPr>
            <w:r w:rsidRPr="002C2D44">
              <w:rPr>
                <w:b/>
                <w:bCs/>
                <w:color w:val="000000"/>
                <w:sz w:val="22"/>
                <w:szCs w:val="22"/>
              </w:rPr>
              <w:t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rent_total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</w:tbl>
    <w:p w14:paraId="45196E7E" w14:textId="7BB0B55B" w:rsidR="007B2B1C" w:rsidRDefault="007B2B1C" w:rsidP="008F0D8B">
      <w:pPr>
        <w:jc w:val="both"/>
      </w:pPr>
    </w:p>
    <w:p w14:paraId="452A5F3E" w14:textId="77777777" w:rsidR="007B2B1C" w:rsidRPr="00046226" w:rsidRDefault="007B2B1C" w:rsidP="008F0D8B">
      <w:pPr>
        <w:jc w:val="both"/>
      </w:pPr>
    </w:p>
    <w:p w14:paraId="090A7F35" w14:textId="77777777" w:rsidR="00855053" w:rsidRDefault="00855053" w:rsidP="0077249A">
      <w:pPr>
        <w:ind w:left="2160" w:hanging="21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Estimated</w:t>
      </w:r>
    </w:p>
    <w:p w14:paraId="72BECA0D" w14:textId="77777777" w:rsidR="009F4D52" w:rsidRPr="00046226" w:rsidRDefault="00E81883" w:rsidP="0077249A">
      <w:pPr>
        <w:ind w:left="2160" w:hanging="216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Additional Rent</w:t>
      </w:r>
      <w:r w:rsidR="008F0D8B" w:rsidRPr="00046226">
        <w:rPr>
          <w:b/>
          <w:sz w:val="22"/>
          <w:szCs w:val="22"/>
        </w:rPr>
        <w:t>:</w:t>
      </w:r>
      <w:r w:rsidR="008F0D8B" w:rsidRPr="00046226">
        <w:rPr>
          <w:sz w:val="22"/>
          <w:szCs w:val="22"/>
        </w:rPr>
        <w:tab/>
        <w:t>Tenant shall pay the proportionate share of the CAM, Tax</w:t>
      </w:r>
      <w:r w:rsidR="005D65E4" w:rsidRPr="00046226">
        <w:rPr>
          <w:sz w:val="22"/>
          <w:szCs w:val="22"/>
        </w:rPr>
        <w:t>es</w:t>
      </w:r>
      <w:r w:rsidR="008F0D8B" w:rsidRPr="00046226">
        <w:rPr>
          <w:sz w:val="22"/>
          <w:szCs w:val="22"/>
        </w:rPr>
        <w:t xml:space="preserve"> and Insurance for the property.  Such share shall be based upon the percentage factor computed by dividing the total square feet of the </w:t>
      </w:r>
      <w:r w:rsidR="009F4D52" w:rsidRPr="00046226">
        <w:rPr>
          <w:sz w:val="22"/>
          <w:szCs w:val="22"/>
        </w:rPr>
        <w:t>Leased Premises</w:t>
      </w:r>
      <w:r w:rsidR="008F0D8B" w:rsidRPr="00046226">
        <w:rPr>
          <w:sz w:val="22"/>
          <w:szCs w:val="22"/>
        </w:rPr>
        <w:t xml:space="preserve"> by the total square </w:t>
      </w:r>
      <w:r w:rsidR="009F4D52" w:rsidRPr="00046226">
        <w:rPr>
          <w:sz w:val="22"/>
          <w:szCs w:val="22"/>
        </w:rPr>
        <w:t xml:space="preserve">feet </w:t>
      </w:r>
      <w:r w:rsidR="008F0D8B" w:rsidRPr="00046226">
        <w:rPr>
          <w:sz w:val="22"/>
          <w:szCs w:val="22"/>
        </w:rPr>
        <w:t xml:space="preserve">of the shopping center. </w:t>
      </w:r>
    </w:p>
    <w:p w14:paraId="1C5A3E99" w14:textId="7AA65F6F" w:rsidR="008F0D8B" w:rsidRPr="00046226" w:rsidRDefault="008F0D8B" w:rsidP="009F4D52">
      <w:pPr>
        <w:ind w:left="2160"/>
        <w:jc w:val="both"/>
        <w:rPr>
          <w:sz w:val="22"/>
          <w:szCs w:val="22"/>
        </w:rPr>
      </w:pPr>
      <w:r w:rsidRPr="00046226">
        <w:rPr>
          <w:sz w:val="22"/>
          <w:szCs w:val="22"/>
        </w:rPr>
        <w:t>*Tenant’s pro-rata share of such</w:t>
      </w:r>
      <w:r w:rsidR="00855053">
        <w:rPr>
          <w:sz w:val="22"/>
          <w:szCs w:val="22"/>
        </w:rPr>
        <w:t xml:space="preserve"> Estimated</w:t>
      </w:r>
      <w:r w:rsidRPr="00046226">
        <w:rPr>
          <w:sz w:val="22"/>
          <w:szCs w:val="22"/>
        </w:rPr>
        <w:t xml:space="preserve"> </w:t>
      </w:r>
      <w:r w:rsidR="00E81883" w:rsidRPr="00046226">
        <w:rPr>
          <w:sz w:val="22"/>
          <w:szCs w:val="22"/>
        </w:rPr>
        <w:t>Additional Rent</w:t>
      </w:r>
      <w:r w:rsidRPr="00046226">
        <w:rPr>
          <w:sz w:val="22"/>
          <w:szCs w:val="22"/>
        </w:rPr>
        <w:t xml:space="preserve"> shall be determined on an annual basis for each twelve (12) month period. The total estimated costs for 20</w:t>
      </w:r>
      <w:r w:rsidR="00855053">
        <w:rPr>
          <w:sz w:val="22"/>
          <w:szCs w:val="22"/>
        </w:rPr>
        <w:t>2</w:t>
      </w:r>
      <w:r w:rsidR="005900EF">
        <w:rPr>
          <w:sz w:val="22"/>
          <w:szCs w:val="22"/>
        </w:rPr>
        <w:t>2</w:t>
      </w:r>
      <w:r w:rsidRPr="00046226">
        <w:rPr>
          <w:sz w:val="22"/>
          <w:szCs w:val="22"/>
        </w:rPr>
        <w:t xml:space="preserve"> are approximately </w:t>
      </w:r>
      <w:r w:rsidR="00DD0461">
        <w:rPr>
          <w:sz w:val="22"/>
          <w:szCs w:val="22"/>
        </w:rPr>
        <w:t xml:space="preserve">{{ </w:t>
      </w:r>
      <w:proofErr w:type="spellStart"/>
      <w:r w:rsidR="00872974">
        <w:rPr>
          <w:sz w:val="22"/>
          <w:szCs w:val="22"/>
        </w:rPr>
        <w:t>nnn</w:t>
      </w:r>
      <w:r w:rsidR="00DD0461">
        <w:rPr>
          <w:sz w:val="22"/>
          <w:szCs w:val="22"/>
        </w:rPr>
        <w:t>_</w:t>
      </w:r>
      <w:r w:rsidR="00872974">
        <w:rPr>
          <w:sz w:val="22"/>
          <w:szCs w:val="22"/>
        </w:rPr>
        <w:t>r</w:t>
      </w:r>
      <w:r w:rsidR="00DD0461">
        <w:rPr>
          <w:sz w:val="22"/>
          <w:szCs w:val="22"/>
        </w:rPr>
        <w:t>ates</w:t>
      </w:r>
      <w:proofErr w:type="spellEnd"/>
      <w:r w:rsidR="00DD0461">
        <w:rPr>
          <w:sz w:val="22"/>
          <w:szCs w:val="22"/>
        </w:rPr>
        <w:t xml:space="preserve"> }}</w:t>
      </w:r>
      <w:r w:rsidR="0094523E">
        <w:rPr>
          <w:sz w:val="22"/>
          <w:szCs w:val="22"/>
        </w:rPr>
        <w:t xml:space="preserve"> per sq. ft</w:t>
      </w:r>
      <w:r w:rsidRPr="00046226">
        <w:rPr>
          <w:sz w:val="22"/>
          <w:szCs w:val="22"/>
        </w:rPr>
        <w:t>.</w:t>
      </w:r>
    </w:p>
    <w:p w14:paraId="4D204062" w14:textId="77777777" w:rsidR="00CA340B" w:rsidRPr="00046226" w:rsidRDefault="00CA340B" w:rsidP="008F0D8B">
      <w:pPr>
        <w:ind w:left="2160" w:hanging="2160"/>
        <w:jc w:val="both"/>
        <w:rPr>
          <w:b/>
          <w:sz w:val="22"/>
          <w:szCs w:val="22"/>
        </w:rPr>
      </w:pPr>
    </w:p>
    <w:p w14:paraId="6952D068" w14:textId="1F5D85FF" w:rsidR="00255B38" w:rsidRPr="00046226" w:rsidRDefault="004F6146" w:rsidP="008F0D8B">
      <w:pPr>
        <w:ind w:left="2160" w:hanging="21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{{ </w:t>
      </w:r>
      <w:proofErr w:type="spellStart"/>
      <w:r>
        <w:rPr>
          <w:b/>
          <w:sz w:val="22"/>
          <w:szCs w:val="22"/>
        </w:rPr>
        <w:t>landlord_work_title</w:t>
      </w:r>
      <w:proofErr w:type="spellEnd"/>
      <w:r>
        <w:rPr>
          <w:b/>
          <w:sz w:val="22"/>
          <w:szCs w:val="22"/>
        </w:rPr>
        <w:t xml:space="preserve"> }}</w:t>
      </w:r>
      <w:r w:rsidR="00255B38" w:rsidRPr="00046226">
        <w:rPr>
          <w:sz w:val="22"/>
          <w:szCs w:val="22"/>
        </w:rPr>
        <w:tab/>
      </w:r>
      <w:r w:rsidR="007B333B">
        <w:rPr>
          <w:sz w:val="22"/>
          <w:szCs w:val="22"/>
        </w:rPr>
        <w:t xml:space="preserve">{{ </w:t>
      </w:r>
      <w:proofErr w:type="spellStart"/>
      <w:r w:rsidR="007B333B">
        <w:rPr>
          <w:sz w:val="22"/>
          <w:szCs w:val="22"/>
        </w:rPr>
        <w:t>landlord_work</w:t>
      </w:r>
      <w:proofErr w:type="spellEnd"/>
      <w:r w:rsidR="007B333B">
        <w:rPr>
          <w:sz w:val="22"/>
          <w:szCs w:val="22"/>
        </w:rPr>
        <w:t xml:space="preserve"> }}</w:t>
      </w:r>
      <w:r w:rsidR="008A4283">
        <w:rPr>
          <w:sz w:val="22"/>
          <w:szCs w:val="22"/>
        </w:rPr>
        <w:t xml:space="preserve"> </w:t>
      </w:r>
    </w:p>
    <w:p w14:paraId="291219B2" w14:textId="77777777" w:rsidR="00255B38" w:rsidRPr="00046226" w:rsidRDefault="00255B38" w:rsidP="008F0D8B">
      <w:pPr>
        <w:ind w:left="2160" w:hanging="2160"/>
        <w:jc w:val="both"/>
        <w:rPr>
          <w:sz w:val="22"/>
          <w:szCs w:val="22"/>
        </w:rPr>
      </w:pPr>
    </w:p>
    <w:p w14:paraId="4995C413" w14:textId="66DDD9DB" w:rsidR="004B5632" w:rsidRDefault="008F0D8B" w:rsidP="00D73703">
      <w:pPr>
        <w:ind w:left="1980" w:hanging="198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Tenant’s Work</w:t>
      </w:r>
      <w:r w:rsidRPr="00046226">
        <w:rPr>
          <w:sz w:val="22"/>
          <w:szCs w:val="22"/>
        </w:rPr>
        <w:t>:</w:t>
      </w:r>
      <w:r w:rsidR="00D80670">
        <w:rPr>
          <w:sz w:val="22"/>
          <w:szCs w:val="22"/>
        </w:rPr>
        <w:t xml:space="preserve">  </w:t>
      </w:r>
      <w:r w:rsidR="00E22725">
        <w:rPr>
          <w:sz w:val="22"/>
          <w:szCs w:val="22"/>
        </w:rPr>
        <w:tab/>
      </w:r>
      <w:r w:rsidR="00D80670" w:rsidRPr="00D80670">
        <w:rPr>
          <w:sz w:val="22"/>
          <w:szCs w:val="22"/>
        </w:rPr>
        <w:t>Tenant’s Work: Landlord and Tenant hereby agree that Tenant shall take the Leased Premises in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“as is” condition. Tenant, at Tenant’s expense, will do all necessary “work” to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the Leased Premises. Tenant shall provide, for Landlord’s approval, complete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construction drawings of Tenant’s proposed construction of the Leased Premises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including, but not limited to, any exterior construction or cosmetic exterior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modifications. Tenant’s work shall not commence before Landlord has had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sufficient opportunity to approve Tenant’s plans. It is further agreed that all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interior finishes will be done in a good and workmanlike manner and will meet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all building codes and City ordinances. Any and all work performed for or by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Tenant must be performed by a licensed contractor who meets the standards as</w:t>
      </w:r>
      <w:r w:rsidR="00D80670">
        <w:rPr>
          <w:sz w:val="22"/>
          <w:szCs w:val="22"/>
        </w:rPr>
        <w:t xml:space="preserve"> </w:t>
      </w:r>
      <w:r w:rsidR="00D80670" w:rsidRPr="00D80670">
        <w:rPr>
          <w:sz w:val="22"/>
          <w:szCs w:val="22"/>
        </w:rPr>
        <w:t>described in Exhibit “B-1” of the Lease Agreement.</w:t>
      </w:r>
      <w:r w:rsidR="002C7C63">
        <w:rPr>
          <w:sz w:val="22"/>
          <w:szCs w:val="22"/>
        </w:rPr>
        <w:t xml:space="preserve"> </w:t>
      </w:r>
      <w:r w:rsidR="007B333B">
        <w:rPr>
          <w:sz w:val="22"/>
          <w:szCs w:val="22"/>
        </w:rPr>
        <w:t xml:space="preserve">{{ </w:t>
      </w:r>
      <w:proofErr w:type="spellStart"/>
      <w:r w:rsidR="007B333B">
        <w:rPr>
          <w:sz w:val="22"/>
          <w:szCs w:val="22"/>
        </w:rPr>
        <w:t>tenant_work</w:t>
      </w:r>
      <w:proofErr w:type="spellEnd"/>
      <w:r w:rsidR="007B333B">
        <w:rPr>
          <w:sz w:val="22"/>
          <w:szCs w:val="22"/>
        </w:rPr>
        <w:t xml:space="preserve"> }}</w:t>
      </w:r>
      <w:r w:rsidRPr="00046226">
        <w:rPr>
          <w:sz w:val="22"/>
          <w:szCs w:val="22"/>
        </w:rPr>
        <w:t xml:space="preserve"> </w:t>
      </w:r>
    </w:p>
    <w:p w14:paraId="67FB96B9" w14:textId="77777777" w:rsidR="00D73703" w:rsidRDefault="00D73703" w:rsidP="00D73703">
      <w:pPr>
        <w:ind w:left="1980" w:hanging="1980"/>
        <w:jc w:val="both"/>
        <w:rPr>
          <w:sz w:val="22"/>
          <w:szCs w:val="22"/>
        </w:rPr>
      </w:pPr>
    </w:p>
    <w:p w14:paraId="190795AB" w14:textId="77777777" w:rsidR="00B65821" w:rsidRDefault="00B65821" w:rsidP="004D2A84">
      <w:pPr>
        <w:ind w:left="2160" w:hanging="2160"/>
        <w:jc w:val="both"/>
        <w:rPr>
          <w:sz w:val="22"/>
          <w:szCs w:val="22"/>
        </w:rPr>
      </w:pPr>
    </w:p>
    <w:p w14:paraId="53057844" w14:textId="122E33F1" w:rsidR="00B65821" w:rsidRPr="00D73703" w:rsidRDefault="00C5228F" w:rsidP="00C5228F">
      <w:pPr>
        <w:ind w:left="2160" w:hanging="2160"/>
        <w:jc w:val="both"/>
        <w:rPr>
          <w:sz w:val="22"/>
          <w:szCs w:val="22"/>
        </w:rPr>
      </w:pPr>
      <w:r w:rsidRPr="006C3E42">
        <w:rPr>
          <w:b/>
          <w:bCs/>
          <w:sz w:val="22"/>
          <w:szCs w:val="22"/>
        </w:rPr>
        <w:t xml:space="preserve">{{ </w:t>
      </w:r>
      <w:proofErr w:type="spellStart"/>
      <w:r w:rsidRPr="006C3E42">
        <w:rPr>
          <w:b/>
          <w:bCs/>
          <w:sz w:val="22"/>
          <w:szCs w:val="22"/>
        </w:rPr>
        <w:t>tenant_finish_exists_title</w:t>
      </w:r>
      <w:proofErr w:type="spellEnd"/>
      <w:r w:rsidRPr="006C3E42">
        <w:rPr>
          <w:b/>
          <w:bCs/>
          <w:sz w:val="22"/>
          <w:szCs w:val="22"/>
        </w:rPr>
        <w:t xml:space="preserve"> }}</w:t>
      </w:r>
      <w:r w:rsidR="00B65821" w:rsidRPr="00A5696D">
        <w:rPr>
          <w:sz w:val="22"/>
          <w:szCs w:val="22"/>
        </w:rPr>
        <w:tab/>
      </w:r>
      <w:r w:rsidR="00D73703">
        <w:rPr>
          <w:sz w:val="22"/>
          <w:szCs w:val="22"/>
        </w:rPr>
        <w:t xml:space="preserve">{{ </w:t>
      </w:r>
      <w:proofErr w:type="spellStart"/>
      <w:r w:rsidR="00D73703">
        <w:rPr>
          <w:sz w:val="22"/>
          <w:szCs w:val="22"/>
        </w:rPr>
        <w:t>tenant_finish_exists</w:t>
      </w:r>
      <w:proofErr w:type="spellEnd"/>
      <w:r w:rsidR="00D73703">
        <w:rPr>
          <w:sz w:val="22"/>
          <w:szCs w:val="22"/>
        </w:rPr>
        <w:t xml:space="preserve"> }</w:t>
      </w:r>
      <w:r>
        <w:rPr>
          <w:sz w:val="22"/>
          <w:szCs w:val="22"/>
        </w:rPr>
        <w:t xml:space="preserve">} </w:t>
      </w:r>
      <w:r w:rsidR="00B65821" w:rsidRPr="00A5696D">
        <w:rPr>
          <w:rStyle w:val="Heading1Char"/>
          <w:sz w:val="22"/>
          <w:szCs w:val="22"/>
        </w:rPr>
        <w:t>Landlord</w:t>
      </w:r>
      <w:r w:rsidR="00B65821" w:rsidRPr="002C54A0">
        <w:rPr>
          <w:rStyle w:val="Heading1Char"/>
          <w:sz w:val="22"/>
          <w:szCs w:val="22"/>
        </w:rPr>
        <w:t xml:space="preserve"> will provide to Tenant,</w:t>
      </w:r>
      <w:r w:rsidR="00B65821">
        <w:rPr>
          <w:rStyle w:val="Heading1Char"/>
          <w:sz w:val="22"/>
          <w:szCs w:val="22"/>
        </w:rPr>
        <w:t xml:space="preserve"> within</w:t>
      </w:r>
      <w:r w:rsidR="00B65821" w:rsidRPr="002C54A0">
        <w:rPr>
          <w:rStyle w:val="Heading1Char"/>
          <w:sz w:val="22"/>
          <w:szCs w:val="22"/>
        </w:rPr>
        <w:t xml:space="preserve"> thirty (30) days after Tenant’s W</w:t>
      </w:r>
      <w:r w:rsidR="00B65821">
        <w:rPr>
          <w:rStyle w:val="Heading1Char"/>
          <w:sz w:val="22"/>
          <w:szCs w:val="22"/>
        </w:rPr>
        <w:t>ork</w:t>
      </w:r>
      <w:r w:rsidR="00B65821" w:rsidRPr="002C54A0">
        <w:rPr>
          <w:rStyle w:val="Heading1Char"/>
          <w:sz w:val="22"/>
          <w:szCs w:val="22"/>
        </w:rPr>
        <w:t xml:space="preserve"> is</w:t>
      </w:r>
      <w:r w:rsidR="00B65821">
        <w:rPr>
          <w:rStyle w:val="Heading1Char"/>
          <w:sz w:val="22"/>
          <w:szCs w:val="22"/>
          <w:lang w:val="en-US"/>
        </w:rPr>
        <w:t xml:space="preserve"> </w:t>
      </w:r>
      <w:r w:rsidR="00B65821" w:rsidRPr="002C54A0">
        <w:rPr>
          <w:rStyle w:val="Heading1Char"/>
          <w:sz w:val="22"/>
          <w:szCs w:val="22"/>
        </w:rPr>
        <w:t xml:space="preserve">complete, a Construction Allowance </w:t>
      </w:r>
      <w:r w:rsidR="00B65821">
        <w:rPr>
          <w:rStyle w:val="Heading1Char"/>
          <w:sz w:val="22"/>
          <w:szCs w:val="22"/>
        </w:rPr>
        <w:t>of up to</w:t>
      </w:r>
      <w:r w:rsidR="00C522ED">
        <w:rPr>
          <w:rStyle w:val="Heading1Char"/>
          <w:sz w:val="22"/>
          <w:szCs w:val="22"/>
          <w:lang w:val="en-US"/>
        </w:rPr>
        <w:t xml:space="preserve"> {{ LA_C12 }}</w:t>
      </w:r>
      <w:r w:rsidR="00B65821">
        <w:rPr>
          <w:rStyle w:val="Heading1Char"/>
          <w:sz w:val="22"/>
          <w:szCs w:val="22"/>
        </w:rPr>
        <w:t xml:space="preserve"> </w:t>
      </w:r>
      <w:r w:rsidR="00B65821" w:rsidRPr="002C54A0">
        <w:rPr>
          <w:rStyle w:val="Heading1Char"/>
          <w:sz w:val="22"/>
          <w:szCs w:val="22"/>
        </w:rPr>
        <w:t>payable to Tenant</w:t>
      </w:r>
      <w:r w:rsidR="00B65821">
        <w:rPr>
          <w:rStyle w:val="Heading1Char"/>
          <w:sz w:val="22"/>
          <w:szCs w:val="22"/>
        </w:rPr>
        <w:t xml:space="preserve"> upon receipt of the following:</w:t>
      </w:r>
      <w:r w:rsidR="00D73703">
        <w:rPr>
          <w:rStyle w:val="Heading1Char"/>
          <w:sz w:val="22"/>
          <w:szCs w:val="22"/>
          <w:lang w:val="en-US"/>
        </w:rPr>
        <w:t xml:space="preserve"> </w:t>
      </w:r>
    </w:p>
    <w:p w14:paraId="13E3BCEB" w14:textId="10045594" w:rsidR="00B65821" w:rsidRPr="002C54A0" w:rsidRDefault="005E113A" w:rsidP="00B65821">
      <w:pPr>
        <w:jc w:val="both"/>
        <w:rPr>
          <w:sz w:val="22"/>
          <w:szCs w:val="22"/>
        </w:rPr>
      </w:pPr>
      <w:r w:rsidRPr="00C063BF">
        <w:rPr>
          <w:sz w:val="22"/>
          <w:szCs w:val="22"/>
        </w:rPr>
        <w:t xml:space="preserve">{% for item in </w:t>
      </w:r>
      <w:proofErr w:type="spellStart"/>
      <w:r>
        <w:rPr>
          <w:sz w:val="22"/>
          <w:szCs w:val="22"/>
        </w:rPr>
        <w:t>tenant_finish_col</w:t>
      </w:r>
      <w:proofErr w:type="spellEnd"/>
      <w:r w:rsidRPr="00C063BF">
        <w:rPr>
          <w:sz w:val="22"/>
          <w:szCs w:val="22"/>
        </w:rPr>
        <w:t xml:space="preserve"> %}</w:t>
      </w:r>
    </w:p>
    <w:p w14:paraId="2A0A0F49" w14:textId="148E141C" w:rsidR="008F185C" w:rsidRPr="005E113A" w:rsidRDefault="005E113A" w:rsidP="008F185C">
      <w:pPr>
        <w:numPr>
          <w:ilvl w:val="0"/>
          <w:numId w:val="3"/>
        </w:numPr>
        <w:ind w:left="1890" w:hanging="270"/>
        <w:jc w:val="both"/>
        <w:rPr>
          <w:sz w:val="22"/>
          <w:szCs w:val="22"/>
        </w:rPr>
      </w:pPr>
      <w:r w:rsidRPr="008F185C">
        <w:rPr>
          <w:sz w:val="22"/>
          <w:szCs w:val="22"/>
        </w:rPr>
        <w:t xml:space="preserve">{{ </w:t>
      </w:r>
      <w:r>
        <w:rPr>
          <w:sz w:val="22"/>
          <w:szCs w:val="22"/>
        </w:rPr>
        <w:t>item</w:t>
      </w:r>
      <w:r w:rsidRPr="008F185C">
        <w:rPr>
          <w:sz w:val="22"/>
          <w:szCs w:val="22"/>
        </w:rPr>
        <w:t xml:space="preserve"> }}</w:t>
      </w:r>
    </w:p>
    <w:p w14:paraId="0A3B895D" w14:textId="6105AEED" w:rsidR="003A0477" w:rsidRPr="003A0477" w:rsidRDefault="008F185C" w:rsidP="008F185C">
      <w:pPr>
        <w:jc w:val="both"/>
        <w:rPr>
          <w:sz w:val="22"/>
          <w:szCs w:val="22"/>
        </w:rPr>
      </w:pPr>
      <w:r w:rsidRPr="008F185C">
        <w:rPr>
          <w:sz w:val="22"/>
          <w:szCs w:val="22"/>
        </w:rPr>
        <w:t xml:space="preserve">{% </w:t>
      </w:r>
      <w:proofErr w:type="spellStart"/>
      <w:r w:rsidRPr="008F185C">
        <w:rPr>
          <w:sz w:val="22"/>
          <w:szCs w:val="22"/>
        </w:rPr>
        <w:t>endfor</w:t>
      </w:r>
      <w:proofErr w:type="spellEnd"/>
      <w:r w:rsidRPr="008F185C">
        <w:rPr>
          <w:sz w:val="22"/>
          <w:szCs w:val="22"/>
        </w:rPr>
        <w:t xml:space="preserve"> %}</w:t>
      </w:r>
    </w:p>
    <w:p w14:paraId="27307D16" w14:textId="77777777" w:rsidR="003A0477" w:rsidRPr="003A0477" w:rsidRDefault="003A0477" w:rsidP="003A0477">
      <w:pPr>
        <w:jc w:val="both"/>
        <w:rPr>
          <w:sz w:val="22"/>
          <w:szCs w:val="22"/>
        </w:rPr>
      </w:pPr>
    </w:p>
    <w:p w14:paraId="17740E41" w14:textId="5A538EF5" w:rsidR="000B5A7A" w:rsidRDefault="000B5A7A" w:rsidP="000B5A7A">
      <w:pPr>
        <w:jc w:val="both"/>
        <w:rPr>
          <w:sz w:val="22"/>
          <w:szCs w:val="22"/>
        </w:rPr>
      </w:pPr>
    </w:p>
    <w:p w14:paraId="03DE0E31" w14:textId="6512F5D9" w:rsidR="008F0D8B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Security Deposit:</w:t>
      </w:r>
      <w:r w:rsidRPr="00046226">
        <w:rPr>
          <w:sz w:val="22"/>
          <w:szCs w:val="22"/>
        </w:rPr>
        <w:tab/>
      </w:r>
      <w:r w:rsidR="00DA4E99" w:rsidRPr="00046226">
        <w:rPr>
          <w:sz w:val="22"/>
          <w:szCs w:val="22"/>
        </w:rPr>
        <w:t>One month’s Base Rent &amp;</w:t>
      </w:r>
      <w:r w:rsidR="00E81883" w:rsidRPr="00046226">
        <w:rPr>
          <w:sz w:val="22"/>
          <w:szCs w:val="22"/>
        </w:rPr>
        <w:t xml:space="preserve"> </w:t>
      </w:r>
      <w:r w:rsidR="00855053">
        <w:rPr>
          <w:sz w:val="22"/>
          <w:szCs w:val="22"/>
        </w:rPr>
        <w:t>E</w:t>
      </w:r>
      <w:r w:rsidR="00E81883" w:rsidRPr="00046226">
        <w:rPr>
          <w:sz w:val="22"/>
          <w:szCs w:val="22"/>
        </w:rPr>
        <w:t>stimated Additional Rent</w:t>
      </w:r>
      <w:r w:rsidR="00DA4E99" w:rsidRPr="00046226">
        <w:rPr>
          <w:sz w:val="22"/>
          <w:szCs w:val="22"/>
        </w:rPr>
        <w:t xml:space="preserve"> equal to</w:t>
      </w:r>
      <w:r w:rsidR="00B4746F" w:rsidRPr="00046226">
        <w:rPr>
          <w:sz w:val="22"/>
          <w:szCs w:val="22"/>
        </w:rPr>
        <w:t xml:space="preserve"> </w:t>
      </w:r>
      <w:r w:rsidR="005D5050">
        <w:rPr>
          <w:sz w:val="22"/>
          <w:szCs w:val="22"/>
        </w:rPr>
        <w:t>{{</w:t>
      </w:r>
      <w:r w:rsidR="00AA3764">
        <w:rPr>
          <w:sz w:val="22"/>
          <w:szCs w:val="22"/>
        </w:rPr>
        <w:t xml:space="preserve"> </w:t>
      </w:r>
      <w:r w:rsidR="009A5789">
        <w:rPr>
          <w:sz w:val="22"/>
          <w:szCs w:val="22"/>
        </w:rPr>
        <w:t>LA_O18_</w:t>
      </w:r>
      <w:r w:rsidR="00AA3764">
        <w:rPr>
          <w:sz w:val="22"/>
          <w:szCs w:val="22"/>
        </w:rPr>
        <w:t>words</w:t>
      </w:r>
      <w:r w:rsidR="009A5789">
        <w:rPr>
          <w:sz w:val="22"/>
          <w:szCs w:val="22"/>
        </w:rPr>
        <w:t xml:space="preserve"> </w:t>
      </w:r>
      <w:r w:rsidR="005D5050">
        <w:rPr>
          <w:sz w:val="22"/>
          <w:szCs w:val="22"/>
        </w:rPr>
        <w:t>}}</w:t>
      </w:r>
      <w:r w:rsidR="00B4746F" w:rsidRPr="00046226">
        <w:rPr>
          <w:sz w:val="22"/>
          <w:szCs w:val="22"/>
        </w:rPr>
        <w:t xml:space="preserve"> (</w:t>
      </w:r>
      <w:r w:rsidR="00736AFF">
        <w:rPr>
          <w:b/>
          <w:sz w:val="22"/>
          <w:szCs w:val="22"/>
        </w:rPr>
        <w:t xml:space="preserve">{{ </w:t>
      </w:r>
      <w:r w:rsidR="00736AFF" w:rsidRPr="002A2B88">
        <w:rPr>
          <w:bCs/>
          <w:sz w:val="22"/>
          <w:szCs w:val="22"/>
        </w:rPr>
        <w:t>LA_O18</w:t>
      </w:r>
      <w:r w:rsidR="00736AFF">
        <w:rPr>
          <w:b/>
          <w:sz w:val="22"/>
          <w:szCs w:val="22"/>
        </w:rPr>
        <w:t xml:space="preserve"> }}</w:t>
      </w:r>
      <w:r w:rsidR="00B4746F" w:rsidRPr="00046226">
        <w:rPr>
          <w:b/>
          <w:sz w:val="22"/>
          <w:szCs w:val="22"/>
        </w:rPr>
        <w:t>)</w:t>
      </w:r>
      <w:r w:rsidR="00DA4E99" w:rsidRPr="00046226">
        <w:rPr>
          <w:sz w:val="22"/>
          <w:szCs w:val="22"/>
        </w:rPr>
        <w:t xml:space="preserve">. Security </w:t>
      </w:r>
      <w:r w:rsidR="00B4746F" w:rsidRPr="00046226">
        <w:rPr>
          <w:sz w:val="22"/>
          <w:szCs w:val="22"/>
        </w:rPr>
        <w:t>D</w:t>
      </w:r>
      <w:r w:rsidR="00DA4E99" w:rsidRPr="00046226">
        <w:rPr>
          <w:sz w:val="22"/>
          <w:szCs w:val="22"/>
        </w:rPr>
        <w:t>eposit</w:t>
      </w:r>
      <w:r w:rsidR="00B4746F" w:rsidRPr="00046226">
        <w:rPr>
          <w:sz w:val="22"/>
          <w:szCs w:val="22"/>
        </w:rPr>
        <w:t xml:space="preserve"> is</w:t>
      </w:r>
      <w:r w:rsidR="00DA4E99" w:rsidRPr="00046226">
        <w:rPr>
          <w:sz w:val="22"/>
          <w:szCs w:val="22"/>
        </w:rPr>
        <w:t xml:space="preserve"> based on square footage rate of</w:t>
      </w:r>
      <w:r w:rsidR="00B4746F" w:rsidRPr="00046226">
        <w:rPr>
          <w:sz w:val="22"/>
          <w:szCs w:val="22"/>
        </w:rPr>
        <w:t xml:space="preserve"> the</w:t>
      </w:r>
      <w:r w:rsidR="00DA4E99" w:rsidRPr="00046226">
        <w:rPr>
          <w:sz w:val="22"/>
          <w:szCs w:val="22"/>
        </w:rPr>
        <w:t xml:space="preserve"> last </w:t>
      </w:r>
      <w:r w:rsidR="006E00D0" w:rsidRPr="00046226">
        <w:rPr>
          <w:sz w:val="22"/>
          <w:szCs w:val="22"/>
        </w:rPr>
        <w:t>l</w:t>
      </w:r>
      <w:r w:rsidR="00DA4E99" w:rsidRPr="00046226">
        <w:rPr>
          <w:sz w:val="22"/>
          <w:szCs w:val="22"/>
        </w:rPr>
        <w:t>ease</w:t>
      </w:r>
      <w:r w:rsidR="00B4746F" w:rsidRPr="00046226">
        <w:rPr>
          <w:sz w:val="22"/>
          <w:szCs w:val="22"/>
        </w:rPr>
        <w:t xml:space="preserve"> year</w:t>
      </w:r>
      <w:r w:rsidR="00DA4E99" w:rsidRPr="00046226">
        <w:rPr>
          <w:sz w:val="22"/>
          <w:szCs w:val="22"/>
        </w:rPr>
        <w:t xml:space="preserve"> term. Security </w:t>
      </w:r>
      <w:r w:rsidR="00B4746F" w:rsidRPr="00046226">
        <w:rPr>
          <w:sz w:val="22"/>
          <w:szCs w:val="22"/>
        </w:rPr>
        <w:t>D</w:t>
      </w:r>
      <w:r w:rsidR="00DA4E99" w:rsidRPr="00046226">
        <w:rPr>
          <w:sz w:val="22"/>
          <w:szCs w:val="22"/>
        </w:rPr>
        <w:t xml:space="preserve">eposit </w:t>
      </w:r>
      <w:r w:rsidR="00B4746F" w:rsidRPr="00046226">
        <w:rPr>
          <w:sz w:val="22"/>
          <w:szCs w:val="22"/>
        </w:rPr>
        <w:t xml:space="preserve">is </w:t>
      </w:r>
      <w:r w:rsidR="00DA4E99" w:rsidRPr="00046226">
        <w:rPr>
          <w:sz w:val="22"/>
          <w:szCs w:val="22"/>
        </w:rPr>
        <w:t xml:space="preserve">due </w:t>
      </w:r>
      <w:r w:rsidR="00E81883" w:rsidRPr="00046226">
        <w:rPr>
          <w:sz w:val="22"/>
          <w:szCs w:val="22"/>
        </w:rPr>
        <w:t>at</w:t>
      </w:r>
      <w:r w:rsidR="00DA4E99" w:rsidRPr="00046226">
        <w:rPr>
          <w:sz w:val="22"/>
          <w:szCs w:val="22"/>
        </w:rPr>
        <w:t xml:space="preserve"> Lease</w:t>
      </w:r>
      <w:r w:rsidR="00CA340B" w:rsidRPr="00046226">
        <w:rPr>
          <w:sz w:val="22"/>
          <w:szCs w:val="22"/>
        </w:rPr>
        <w:t xml:space="preserve"> Agreement</w:t>
      </w:r>
      <w:r w:rsidR="00DA4E99" w:rsidRPr="00046226">
        <w:rPr>
          <w:sz w:val="22"/>
          <w:szCs w:val="22"/>
        </w:rPr>
        <w:t xml:space="preserve"> execution. </w:t>
      </w:r>
    </w:p>
    <w:p w14:paraId="78D32CBD" w14:textId="77777777" w:rsidR="008A4283" w:rsidRDefault="008A4283" w:rsidP="008F0D8B">
      <w:pPr>
        <w:ind w:left="2160" w:hanging="2160"/>
        <w:jc w:val="both"/>
        <w:rPr>
          <w:sz w:val="22"/>
          <w:szCs w:val="22"/>
        </w:rPr>
      </w:pPr>
    </w:p>
    <w:p w14:paraId="58683EAD" w14:textId="1E8032E8" w:rsidR="008A4283" w:rsidRPr="008A4283" w:rsidRDefault="008A4283" w:rsidP="008F0D8B">
      <w:pPr>
        <w:ind w:left="2160" w:hanging="2160"/>
        <w:jc w:val="both"/>
        <w:rPr>
          <w:sz w:val="22"/>
          <w:szCs w:val="22"/>
        </w:rPr>
      </w:pPr>
      <w:r w:rsidRPr="008A4283">
        <w:rPr>
          <w:b/>
          <w:bCs/>
          <w:sz w:val="22"/>
          <w:szCs w:val="22"/>
        </w:rPr>
        <w:t xml:space="preserve">Signage: </w:t>
      </w:r>
      <w:r w:rsidRPr="008A4283">
        <w:rPr>
          <w:b/>
          <w:bCs/>
          <w:sz w:val="22"/>
          <w:szCs w:val="22"/>
        </w:rPr>
        <w:tab/>
      </w:r>
      <w:r w:rsidR="00827C13" w:rsidRPr="00B63440">
        <w:rPr>
          <w:sz w:val="22"/>
          <w:szCs w:val="22"/>
        </w:rPr>
        <w:t>{{</w:t>
      </w:r>
      <w:r w:rsidR="00827C13">
        <w:rPr>
          <w:b/>
          <w:bCs/>
          <w:sz w:val="22"/>
          <w:szCs w:val="22"/>
        </w:rPr>
        <w:t xml:space="preserve"> </w:t>
      </w:r>
      <w:proofErr w:type="spellStart"/>
      <w:r w:rsidR="00827C13" w:rsidRPr="00B63440">
        <w:rPr>
          <w:sz w:val="22"/>
          <w:szCs w:val="22"/>
        </w:rPr>
        <w:t>signage_exists</w:t>
      </w:r>
      <w:proofErr w:type="spellEnd"/>
      <w:r w:rsidR="00827C13">
        <w:rPr>
          <w:b/>
          <w:bCs/>
          <w:sz w:val="22"/>
          <w:szCs w:val="22"/>
        </w:rPr>
        <w:t xml:space="preserve"> </w:t>
      </w:r>
      <w:r w:rsidR="00827C13" w:rsidRPr="00B63440">
        <w:rPr>
          <w:sz w:val="22"/>
          <w:szCs w:val="22"/>
        </w:rPr>
        <w:t>}}</w:t>
      </w:r>
      <w:r w:rsidR="00827C13">
        <w:rPr>
          <w:b/>
          <w:bCs/>
          <w:sz w:val="22"/>
          <w:szCs w:val="22"/>
        </w:rPr>
        <w:t xml:space="preserve"> </w:t>
      </w:r>
      <w:r w:rsidR="00827C13">
        <w:rPr>
          <w:sz w:val="22"/>
          <w:szCs w:val="22"/>
        </w:rPr>
        <w:t>{{ signage }}</w:t>
      </w:r>
      <w:r>
        <w:rPr>
          <w:sz w:val="22"/>
          <w:szCs w:val="22"/>
        </w:rPr>
        <w:t xml:space="preserve"> </w:t>
      </w:r>
    </w:p>
    <w:p w14:paraId="323961F8" w14:textId="77777777" w:rsidR="005971DC" w:rsidRDefault="005971DC" w:rsidP="008F0D8B">
      <w:pPr>
        <w:ind w:left="2160" w:hanging="2160"/>
        <w:jc w:val="both"/>
        <w:rPr>
          <w:sz w:val="22"/>
          <w:szCs w:val="22"/>
        </w:rPr>
      </w:pPr>
    </w:p>
    <w:p w14:paraId="5E7028E1" w14:textId="77777777" w:rsidR="00C67BA3" w:rsidRPr="00046226" w:rsidRDefault="008C6876" w:rsidP="0052274F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</w:r>
    </w:p>
    <w:p w14:paraId="0FDD2C03" w14:textId="18040C33" w:rsidR="009661DC" w:rsidRDefault="009661DC" w:rsidP="00E53838">
      <w:pPr>
        <w:tabs>
          <w:tab w:val="left" w:pos="8010"/>
        </w:tabs>
        <w:ind w:left="2160" w:hanging="2160"/>
        <w:jc w:val="both"/>
        <w:rPr>
          <w:sz w:val="22"/>
          <w:szCs w:val="22"/>
        </w:rPr>
      </w:pPr>
      <w:r w:rsidRPr="00046226">
        <w:rPr>
          <w:b/>
          <w:sz w:val="22"/>
          <w:szCs w:val="22"/>
        </w:rPr>
        <w:t>Contingency:</w:t>
      </w:r>
      <w:r w:rsidRPr="00046226">
        <w:rPr>
          <w:b/>
          <w:sz w:val="22"/>
          <w:szCs w:val="22"/>
        </w:rPr>
        <w:tab/>
      </w:r>
      <w:r w:rsidRPr="00046226">
        <w:rPr>
          <w:sz w:val="22"/>
          <w:szCs w:val="22"/>
        </w:rPr>
        <w:t xml:space="preserve">Prospective Tenant agrees that the execution of a Lease </w:t>
      </w:r>
      <w:r w:rsidR="00CC43F9" w:rsidRPr="00046226">
        <w:rPr>
          <w:sz w:val="22"/>
          <w:szCs w:val="22"/>
        </w:rPr>
        <w:t>Agreement</w:t>
      </w:r>
      <w:r w:rsidRPr="00046226">
        <w:rPr>
          <w:sz w:val="22"/>
          <w:szCs w:val="22"/>
        </w:rPr>
        <w:t xml:space="preserve"> is subject to the review and approval of requested credit applications and financial data.</w:t>
      </w:r>
      <w:r w:rsidR="00E53838">
        <w:rPr>
          <w:sz w:val="22"/>
          <w:szCs w:val="22"/>
        </w:rPr>
        <w:t xml:space="preserve"> </w:t>
      </w:r>
      <w:r w:rsidR="00FA034F">
        <w:rPr>
          <w:sz w:val="22"/>
          <w:szCs w:val="22"/>
        </w:rPr>
        <w:t xml:space="preserve">{{ </w:t>
      </w:r>
      <w:proofErr w:type="spellStart"/>
      <w:r w:rsidR="00FA034F">
        <w:rPr>
          <w:sz w:val="22"/>
          <w:szCs w:val="22"/>
        </w:rPr>
        <w:t>extra_contingency</w:t>
      </w:r>
      <w:proofErr w:type="spellEnd"/>
      <w:r w:rsidR="00FA034F">
        <w:rPr>
          <w:sz w:val="22"/>
          <w:szCs w:val="22"/>
        </w:rPr>
        <w:t xml:space="preserve"> }}</w:t>
      </w:r>
    </w:p>
    <w:p w14:paraId="32EE34A0" w14:textId="77777777" w:rsidR="00BF28ED" w:rsidRDefault="00BF28ED" w:rsidP="008F0D8B">
      <w:pPr>
        <w:jc w:val="both"/>
        <w:rPr>
          <w:sz w:val="22"/>
          <w:szCs w:val="22"/>
        </w:rPr>
      </w:pPr>
    </w:p>
    <w:p w14:paraId="7765A72D" w14:textId="77777777" w:rsidR="00B65821" w:rsidRPr="00046226" w:rsidRDefault="00B65821" w:rsidP="008F0D8B">
      <w:pPr>
        <w:jc w:val="both"/>
        <w:rPr>
          <w:sz w:val="22"/>
          <w:szCs w:val="22"/>
        </w:rPr>
      </w:pPr>
    </w:p>
    <w:p w14:paraId="11CB6D60" w14:textId="77777777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The purpose of this proposal is to initiate a Lease Agreement between Landlord and the prospectiv</w:t>
      </w:r>
      <w:r w:rsidR="00E45E62" w:rsidRPr="00046226">
        <w:rPr>
          <w:sz w:val="22"/>
          <w:szCs w:val="22"/>
        </w:rPr>
        <w:t>e Tenant. Further</w:t>
      </w:r>
      <w:r w:rsidRPr="00046226">
        <w:rPr>
          <w:sz w:val="22"/>
          <w:szCs w:val="22"/>
        </w:rPr>
        <w:t xml:space="preserve"> Landlord and Tenant terms will be specified in the Lease Agreement. </w:t>
      </w:r>
    </w:p>
    <w:p w14:paraId="442FB173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74B75DBE" w14:textId="517DEF72" w:rsidR="008F0D8B" w:rsidRPr="00046226" w:rsidRDefault="008F0D8B" w:rsidP="008F0D8B">
      <w:pPr>
        <w:jc w:val="both"/>
        <w:rPr>
          <w:sz w:val="22"/>
          <w:szCs w:val="22"/>
        </w:rPr>
      </w:pPr>
      <w:r w:rsidRPr="00046226">
        <w:rPr>
          <w:sz w:val="22"/>
          <w:szCs w:val="22"/>
        </w:rPr>
        <w:t>Once you have had time to review this proposal</w:t>
      </w:r>
      <w:r w:rsidR="00697447">
        <w:rPr>
          <w:sz w:val="22"/>
          <w:szCs w:val="22"/>
        </w:rPr>
        <w:t>,</w:t>
      </w:r>
      <w:r w:rsidRPr="00046226">
        <w:rPr>
          <w:sz w:val="22"/>
          <w:szCs w:val="22"/>
        </w:rPr>
        <w:t xml:space="preserve"> please feel free to contact me to discuss any questions you may have. If you are in agreement with this proposal and wish for us to begin the preparation of </w:t>
      </w:r>
      <w:r w:rsidR="008B5D9B" w:rsidRPr="00046226">
        <w:rPr>
          <w:sz w:val="22"/>
          <w:szCs w:val="22"/>
        </w:rPr>
        <w:t>L</w:t>
      </w:r>
      <w:r w:rsidRPr="00046226">
        <w:rPr>
          <w:sz w:val="22"/>
          <w:szCs w:val="22"/>
        </w:rPr>
        <w:t xml:space="preserve">ease documents, please sign your approval below and return a signed copy to me. </w:t>
      </w:r>
    </w:p>
    <w:p w14:paraId="3994417A" w14:textId="77777777" w:rsidR="008F0D8B" w:rsidRPr="00046226" w:rsidRDefault="008F0D8B" w:rsidP="008F0D8B">
      <w:pPr>
        <w:jc w:val="both"/>
        <w:rPr>
          <w:sz w:val="22"/>
          <w:szCs w:val="22"/>
        </w:rPr>
      </w:pPr>
    </w:p>
    <w:p w14:paraId="07A0BE1D" w14:textId="77777777" w:rsidR="008F0D8B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sz w:val="22"/>
          <w:szCs w:val="22"/>
        </w:rPr>
        <w:t>Sincerely,</w:t>
      </w:r>
    </w:p>
    <w:p w14:paraId="3CAA1B61" w14:textId="77777777" w:rsidR="002C2D44" w:rsidRDefault="002C2D44" w:rsidP="008F0D8B">
      <w:pPr>
        <w:ind w:left="2160" w:hanging="2160"/>
        <w:jc w:val="both"/>
        <w:rPr>
          <w:sz w:val="22"/>
          <w:szCs w:val="22"/>
        </w:rPr>
      </w:pPr>
    </w:p>
    <w:p w14:paraId="64E91E98" w14:textId="77777777" w:rsidR="002C2D44" w:rsidRPr="00046226" w:rsidRDefault="002C2D44" w:rsidP="008F0D8B">
      <w:pPr>
        <w:ind w:left="2160" w:hanging="2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Nick Flores </w:t>
      </w:r>
    </w:p>
    <w:p w14:paraId="5E479C90" w14:textId="77777777" w:rsidR="008F0D8B" w:rsidRPr="00046226" w:rsidRDefault="008F0D8B" w:rsidP="008F0D8B">
      <w:pPr>
        <w:ind w:left="2160" w:hanging="2160"/>
        <w:jc w:val="both"/>
        <w:rPr>
          <w:b/>
          <w:sz w:val="22"/>
          <w:szCs w:val="22"/>
        </w:rPr>
      </w:pPr>
      <w:r w:rsidRPr="00046226">
        <w:rPr>
          <w:b/>
          <w:sz w:val="22"/>
          <w:szCs w:val="22"/>
        </w:rPr>
        <w:tab/>
      </w:r>
      <w:r w:rsidRPr="00046226">
        <w:rPr>
          <w:b/>
          <w:sz w:val="22"/>
          <w:szCs w:val="22"/>
        </w:rPr>
        <w:tab/>
      </w:r>
      <w:r w:rsidRPr="00046226">
        <w:rPr>
          <w:b/>
          <w:sz w:val="22"/>
          <w:szCs w:val="22"/>
        </w:rPr>
        <w:tab/>
      </w:r>
      <w:r w:rsidRPr="00046226">
        <w:rPr>
          <w:b/>
          <w:sz w:val="22"/>
          <w:szCs w:val="22"/>
        </w:rPr>
        <w:tab/>
        <w:t>TENANT</w:t>
      </w:r>
    </w:p>
    <w:p w14:paraId="7C4E1700" w14:textId="77777777" w:rsidR="00B4746F" w:rsidRPr="00046226" w:rsidRDefault="00B4746F" w:rsidP="008F0D8B">
      <w:pPr>
        <w:ind w:left="2160" w:hanging="2160"/>
        <w:jc w:val="both"/>
        <w:rPr>
          <w:sz w:val="22"/>
          <w:szCs w:val="22"/>
          <w:u w:val="single"/>
        </w:rPr>
      </w:pPr>
    </w:p>
    <w:p w14:paraId="5AD56145" w14:textId="77777777" w:rsidR="008F0D8B" w:rsidRPr="00046226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sz w:val="22"/>
          <w:szCs w:val="22"/>
          <w:u w:val="single"/>
        </w:rPr>
        <w:tab/>
        <w:t xml:space="preserve">   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  <w:u w:val="single"/>
        </w:rPr>
        <w:tab/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  <w:u w:val="single"/>
        </w:rPr>
        <w:tab/>
      </w:r>
    </w:p>
    <w:p w14:paraId="47018116" w14:textId="77777777" w:rsidR="008F0D8B" w:rsidRPr="00046226" w:rsidRDefault="008F0D8B" w:rsidP="008F0D8B">
      <w:pPr>
        <w:ind w:left="2160" w:hanging="2160"/>
        <w:jc w:val="both"/>
        <w:rPr>
          <w:sz w:val="22"/>
          <w:szCs w:val="22"/>
        </w:rPr>
      </w:pPr>
      <w:r w:rsidRPr="00046226">
        <w:rPr>
          <w:sz w:val="22"/>
          <w:szCs w:val="22"/>
        </w:rPr>
        <w:t>Landlord’s Approval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  <w:t>Date</w:t>
      </w:r>
      <w:r w:rsidRPr="00046226">
        <w:rPr>
          <w:sz w:val="22"/>
          <w:szCs w:val="22"/>
        </w:rPr>
        <w:tab/>
      </w:r>
      <w:r w:rsidRPr="00046226">
        <w:rPr>
          <w:sz w:val="22"/>
          <w:szCs w:val="22"/>
        </w:rPr>
        <w:tab/>
        <w:t>Acknowledgement and Approval</w:t>
      </w:r>
      <w:r w:rsidRPr="00046226">
        <w:rPr>
          <w:sz w:val="22"/>
          <w:szCs w:val="22"/>
        </w:rPr>
        <w:tab/>
        <w:t>Date</w:t>
      </w:r>
    </w:p>
    <w:p w14:paraId="1FC20DD9" w14:textId="79097D25" w:rsidR="008F0D8B" w:rsidRPr="00046226" w:rsidRDefault="00FA034F" w:rsidP="008F0D8B">
      <w:pPr>
        <w:ind w:left="2160" w:hanging="2160"/>
        <w:jc w:val="both"/>
        <w:rPr>
          <w:sz w:val="22"/>
          <w:szCs w:val="22"/>
        </w:rPr>
      </w:pPr>
      <w:r>
        <w:rPr>
          <w:sz w:val="22"/>
          <w:szCs w:val="22"/>
        </w:rPr>
        <w:t>{{</w:t>
      </w:r>
      <w:r w:rsidR="00441706">
        <w:rPr>
          <w:sz w:val="22"/>
          <w:szCs w:val="22"/>
        </w:rPr>
        <w:t xml:space="preserve"> </w:t>
      </w:r>
      <w:proofErr w:type="spellStart"/>
      <w:r w:rsidR="00E33496">
        <w:rPr>
          <w:sz w:val="22"/>
          <w:szCs w:val="22"/>
        </w:rPr>
        <w:t>space_location</w:t>
      </w:r>
      <w:proofErr w:type="spellEnd"/>
      <w:r w:rsidR="00E33496">
        <w:rPr>
          <w:sz w:val="22"/>
          <w:szCs w:val="22"/>
        </w:rPr>
        <w:t xml:space="preserve"> </w:t>
      </w:r>
      <w:r>
        <w:rPr>
          <w:sz w:val="22"/>
          <w:szCs w:val="22"/>
        </w:rPr>
        <w:t>}}</w:t>
      </w:r>
      <w:r w:rsidR="00E53838">
        <w:rPr>
          <w:sz w:val="22"/>
          <w:szCs w:val="22"/>
        </w:rPr>
        <w:t>, LLC</w:t>
      </w:r>
    </w:p>
    <w:sectPr w:rsidR="008F0D8B" w:rsidRPr="00046226" w:rsidSect="00107C7E">
      <w:pgSz w:w="12240" w:h="15840"/>
      <w:pgMar w:top="11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5161"/>
    <w:multiLevelType w:val="hybridMultilevel"/>
    <w:tmpl w:val="6882D0BC"/>
    <w:lvl w:ilvl="0" w:tplc="9F5CFDBA">
      <w:start w:val="1"/>
      <w:numFmt w:val="lowerLetter"/>
      <w:lvlText w:val="(%1)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" w15:restartNumberingAfterBreak="0">
    <w:nsid w:val="59E45B32"/>
    <w:multiLevelType w:val="hybridMultilevel"/>
    <w:tmpl w:val="790A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17D3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7EAC5A10"/>
    <w:multiLevelType w:val="hybridMultilevel"/>
    <w:tmpl w:val="E8907D02"/>
    <w:lvl w:ilvl="0" w:tplc="2A509038">
      <w:start w:val="1"/>
      <w:numFmt w:val="decimal"/>
      <w:lvlText w:val="%1."/>
      <w:lvlJc w:val="left"/>
      <w:pPr>
        <w:ind w:left="19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B8"/>
    <w:rsid w:val="000117D7"/>
    <w:rsid w:val="00036325"/>
    <w:rsid w:val="00042001"/>
    <w:rsid w:val="00043E14"/>
    <w:rsid w:val="00044BFC"/>
    <w:rsid w:val="00046226"/>
    <w:rsid w:val="00053478"/>
    <w:rsid w:val="0005704D"/>
    <w:rsid w:val="000610FA"/>
    <w:rsid w:val="00061D60"/>
    <w:rsid w:val="00072F40"/>
    <w:rsid w:val="00077227"/>
    <w:rsid w:val="00091A56"/>
    <w:rsid w:val="000B0A50"/>
    <w:rsid w:val="000B0AF9"/>
    <w:rsid w:val="000B424A"/>
    <w:rsid w:val="000B5A7A"/>
    <w:rsid w:val="000B6DB8"/>
    <w:rsid w:val="000B7600"/>
    <w:rsid w:val="000F544A"/>
    <w:rsid w:val="00100EBC"/>
    <w:rsid w:val="00107C7E"/>
    <w:rsid w:val="00123291"/>
    <w:rsid w:val="00145696"/>
    <w:rsid w:val="00150EAB"/>
    <w:rsid w:val="00162249"/>
    <w:rsid w:val="001642A5"/>
    <w:rsid w:val="00175C0C"/>
    <w:rsid w:val="001C031C"/>
    <w:rsid w:val="001D1498"/>
    <w:rsid w:val="001F616E"/>
    <w:rsid w:val="00202497"/>
    <w:rsid w:val="0024021F"/>
    <w:rsid w:val="0024158D"/>
    <w:rsid w:val="002435C4"/>
    <w:rsid w:val="002518D1"/>
    <w:rsid w:val="002544CD"/>
    <w:rsid w:val="00255B38"/>
    <w:rsid w:val="002562FD"/>
    <w:rsid w:val="002653E3"/>
    <w:rsid w:val="00271E44"/>
    <w:rsid w:val="00272FA1"/>
    <w:rsid w:val="00290670"/>
    <w:rsid w:val="002A2B88"/>
    <w:rsid w:val="002B3426"/>
    <w:rsid w:val="002C03FE"/>
    <w:rsid w:val="002C2D44"/>
    <w:rsid w:val="002C76FE"/>
    <w:rsid w:val="002C7C63"/>
    <w:rsid w:val="002D7DC4"/>
    <w:rsid w:val="002E366C"/>
    <w:rsid w:val="00306004"/>
    <w:rsid w:val="00315F46"/>
    <w:rsid w:val="00351023"/>
    <w:rsid w:val="00352A3C"/>
    <w:rsid w:val="00366FAC"/>
    <w:rsid w:val="00372E77"/>
    <w:rsid w:val="0037630A"/>
    <w:rsid w:val="003A0477"/>
    <w:rsid w:val="003C6EDC"/>
    <w:rsid w:val="003D2739"/>
    <w:rsid w:val="00410C7C"/>
    <w:rsid w:val="004139D1"/>
    <w:rsid w:val="00441706"/>
    <w:rsid w:val="00442EEA"/>
    <w:rsid w:val="0044443E"/>
    <w:rsid w:val="00476973"/>
    <w:rsid w:val="00490E90"/>
    <w:rsid w:val="004A0B6E"/>
    <w:rsid w:val="004B5632"/>
    <w:rsid w:val="004D2A84"/>
    <w:rsid w:val="004F6146"/>
    <w:rsid w:val="00502C88"/>
    <w:rsid w:val="0051595E"/>
    <w:rsid w:val="005178A8"/>
    <w:rsid w:val="0052274F"/>
    <w:rsid w:val="005553AB"/>
    <w:rsid w:val="00560D7E"/>
    <w:rsid w:val="005619B6"/>
    <w:rsid w:val="005634ED"/>
    <w:rsid w:val="00565EF0"/>
    <w:rsid w:val="00584C0A"/>
    <w:rsid w:val="00587FAA"/>
    <w:rsid w:val="005900EF"/>
    <w:rsid w:val="005971DC"/>
    <w:rsid w:val="005A004B"/>
    <w:rsid w:val="005A0C4C"/>
    <w:rsid w:val="005A2CD6"/>
    <w:rsid w:val="005A5AC9"/>
    <w:rsid w:val="005B51AD"/>
    <w:rsid w:val="005C219F"/>
    <w:rsid w:val="005C6931"/>
    <w:rsid w:val="005D5050"/>
    <w:rsid w:val="005D65E4"/>
    <w:rsid w:val="005E113A"/>
    <w:rsid w:val="005F131C"/>
    <w:rsid w:val="006208B5"/>
    <w:rsid w:val="0062256D"/>
    <w:rsid w:val="0062661B"/>
    <w:rsid w:val="00627EC6"/>
    <w:rsid w:val="00634B47"/>
    <w:rsid w:val="00647F94"/>
    <w:rsid w:val="00660CC9"/>
    <w:rsid w:val="0066517E"/>
    <w:rsid w:val="006915E7"/>
    <w:rsid w:val="006958C8"/>
    <w:rsid w:val="00697447"/>
    <w:rsid w:val="00697B02"/>
    <w:rsid w:val="006A2B7A"/>
    <w:rsid w:val="006C3E42"/>
    <w:rsid w:val="006E00D0"/>
    <w:rsid w:val="006E1B33"/>
    <w:rsid w:val="006E5975"/>
    <w:rsid w:val="006F73E1"/>
    <w:rsid w:val="00717B85"/>
    <w:rsid w:val="00736AFF"/>
    <w:rsid w:val="00740636"/>
    <w:rsid w:val="00756408"/>
    <w:rsid w:val="007631D9"/>
    <w:rsid w:val="0076560D"/>
    <w:rsid w:val="0077249A"/>
    <w:rsid w:val="0078117C"/>
    <w:rsid w:val="00781F50"/>
    <w:rsid w:val="007A64C2"/>
    <w:rsid w:val="007B2B1C"/>
    <w:rsid w:val="007B333B"/>
    <w:rsid w:val="007C33BA"/>
    <w:rsid w:val="007F7ECE"/>
    <w:rsid w:val="00803739"/>
    <w:rsid w:val="00810718"/>
    <w:rsid w:val="008144B0"/>
    <w:rsid w:val="008209BA"/>
    <w:rsid w:val="00822003"/>
    <w:rsid w:val="008256AC"/>
    <w:rsid w:val="00827C13"/>
    <w:rsid w:val="00834118"/>
    <w:rsid w:val="00835FE1"/>
    <w:rsid w:val="00842BDD"/>
    <w:rsid w:val="008439AE"/>
    <w:rsid w:val="00851BDE"/>
    <w:rsid w:val="00855053"/>
    <w:rsid w:val="00862536"/>
    <w:rsid w:val="00872974"/>
    <w:rsid w:val="008741E3"/>
    <w:rsid w:val="008746C3"/>
    <w:rsid w:val="0088091A"/>
    <w:rsid w:val="00886198"/>
    <w:rsid w:val="008A4283"/>
    <w:rsid w:val="008A6D1B"/>
    <w:rsid w:val="008A7041"/>
    <w:rsid w:val="008A77AD"/>
    <w:rsid w:val="008A77D7"/>
    <w:rsid w:val="008B2D13"/>
    <w:rsid w:val="008B5D9B"/>
    <w:rsid w:val="008C6876"/>
    <w:rsid w:val="008F0D8B"/>
    <w:rsid w:val="008F185C"/>
    <w:rsid w:val="00903578"/>
    <w:rsid w:val="0091096E"/>
    <w:rsid w:val="0091312B"/>
    <w:rsid w:val="00917FA4"/>
    <w:rsid w:val="009262CC"/>
    <w:rsid w:val="0094523E"/>
    <w:rsid w:val="009661DC"/>
    <w:rsid w:val="00966C3D"/>
    <w:rsid w:val="009A5789"/>
    <w:rsid w:val="009C7F9E"/>
    <w:rsid w:val="009D6F4C"/>
    <w:rsid w:val="009E4DFC"/>
    <w:rsid w:val="009E6CA0"/>
    <w:rsid w:val="009F4D52"/>
    <w:rsid w:val="009F557C"/>
    <w:rsid w:val="00A1694A"/>
    <w:rsid w:val="00A1746B"/>
    <w:rsid w:val="00A17F3E"/>
    <w:rsid w:val="00A20B27"/>
    <w:rsid w:val="00A214D3"/>
    <w:rsid w:val="00A3446E"/>
    <w:rsid w:val="00A379B6"/>
    <w:rsid w:val="00A4437C"/>
    <w:rsid w:val="00A54B07"/>
    <w:rsid w:val="00A85329"/>
    <w:rsid w:val="00A93F17"/>
    <w:rsid w:val="00AA3764"/>
    <w:rsid w:val="00AB6059"/>
    <w:rsid w:val="00AD1800"/>
    <w:rsid w:val="00AD54BA"/>
    <w:rsid w:val="00AD7DCD"/>
    <w:rsid w:val="00AE5557"/>
    <w:rsid w:val="00B170EB"/>
    <w:rsid w:val="00B2357C"/>
    <w:rsid w:val="00B422BB"/>
    <w:rsid w:val="00B4746F"/>
    <w:rsid w:val="00B50BF2"/>
    <w:rsid w:val="00B56FBF"/>
    <w:rsid w:val="00B63440"/>
    <w:rsid w:val="00B65821"/>
    <w:rsid w:val="00B94E61"/>
    <w:rsid w:val="00BD0C5A"/>
    <w:rsid w:val="00BE0392"/>
    <w:rsid w:val="00BF1B02"/>
    <w:rsid w:val="00BF28ED"/>
    <w:rsid w:val="00C063BF"/>
    <w:rsid w:val="00C251B5"/>
    <w:rsid w:val="00C34AFE"/>
    <w:rsid w:val="00C45059"/>
    <w:rsid w:val="00C45ED0"/>
    <w:rsid w:val="00C5228F"/>
    <w:rsid w:val="00C522ED"/>
    <w:rsid w:val="00C67BA3"/>
    <w:rsid w:val="00C71145"/>
    <w:rsid w:val="00C87287"/>
    <w:rsid w:val="00C91B27"/>
    <w:rsid w:val="00C94810"/>
    <w:rsid w:val="00CA340B"/>
    <w:rsid w:val="00CB71E7"/>
    <w:rsid w:val="00CC43F9"/>
    <w:rsid w:val="00CD28B3"/>
    <w:rsid w:val="00CD5677"/>
    <w:rsid w:val="00D16CD9"/>
    <w:rsid w:val="00D35341"/>
    <w:rsid w:val="00D40E5F"/>
    <w:rsid w:val="00D42DDC"/>
    <w:rsid w:val="00D44E2E"/>
    <w:rsid w:val="00D46EA5"/>
    <w:rsid w:val="00D73703"/>
    <w:rsid w:val="00D80514"/>
    <w:rsid w:val="00D80670"/>
    <w:rsid w:val="00D83B7F"/>
    <w:rsid w:val="00D85439"/>
    <w:rsid w:val="00D97B49"/>
    <w:rsid w:val="00DA4E99"/>
    <w:rsid w:val="00DD0461"/>
    <w:rsid w:val="00DE29C2"/>
    <w:rsid w:val="00DF4224"/>
    <w:rsid w:val="00DF5F19"/>
    <w:rsid w:val="00E073EC"/>
    <w:rsid w:val="00E22725"/>
    <w:rsid w:val="00E33496"/>
    <w:rsid w:val="00E416B6"/>
    <w:rsid w:val="00E45E62"/>
    <w:rsid w:val="00E53838"/>
    <w:rsid w:val="00E559E7"/>
    <w:rsid w:val="00E77767"/>
    <w:rsid w:val="00E81883"/>
    <w:rsid w:val="00E8286E"/>
    <w:rsid w:val="00E82F22"/>
    <w:rsid w:val="00E9475D"/>
    <w:rsid w:val="00E949C6"/>
    <w:rsid w:val="00EC6016"/>
    <w:rsid w:val="00EF7013"/>
    <w:rsid w:val="00F00743"/>
    <w:rsid w:val="00F02349"/>
    <w:rsid w:val="00F10EA2"/>
    <w:rsid w:val="00F21054"/>
    <w:rsid w:val="00F216CE"/>
    <w:rsid w:val="00F30AFE"/>
    <w:rsid w:val="00F629E4"/>
    <w:rsid w:val="00F956F0"/>
    <w:rsid w:val="00FA034F"/>
    <w:rsid w:val="00FA6330"/>
    <w:rsid w:val="00FC3631"/>
    <w:rsid w:val="00FD706B"/>
    <w:rsid w:val="00FE3B85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FCD6"/>
  <w15:chartTrackingRefBased/>
  <w15:docId w15:val="{07D5949F-0505-42A6-9A66-542C9FE4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D9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B65821"/>
    <w:pPr>
      <w:keepNext/>
      <w:jc w:val="both"/>
      <w:outlineLvl w:val="0"/>
    </w:pPr>
    <w:rPr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6CD9"/>
    <w:rPr>
      <w:rFonts w:ascii="Tahoma" w:eastAsia="Times New Roman" w:hAnsi="Tahoma" w:cs="Tahoma"/>
      <w:sz w:val="16"/>
      <w:szCs w:val="16"/>
    </w:rPr>
  </w:style>
  <w:style w:type="paragraph" w:customStyle="1" w:styleId="font8">
    <w:name w:val="font_8"/>
    <w:basedOn w:val="Normal"/>
    <w:rsid w:val="00CA340B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link w:val="Heading1"/>
    <w:rsid w:val="00B65821"/>
    <w:rPr>
      <w:rFonts w:ascii="Times New Roman" w:eastAsia="Times New Roman" w:hAnsi="Times New Roman"/>
      <w:sz w:val="24"/>
      <w:lang w:val="x-none" w:eastAsia="x-none"/>
    </w:rPr>
  </w:style>
  <w:style w:type="table" w:styleId="TableGrid">
    <w:name w:val="Table Grid"/>
    <w:basedOn w:val="TableNormal"/>
    <w:uiPriority w:val="59"/>
    <w:rsid w:val="007B2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omb\PycharmProjects\LeasingAutomationGUI\LOI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0CF39-C7E9-47B7-946B-0FCE4596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LOI_Template</Template>
  <TotalTime>1435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Smith</dc:creator>
  <cp:keywords/>
  <cp:lastModifiedBy>Brandon Smith</cp:lastModifiedBy>
  <cp:revision>101</cp:revision>
  <cp:lastPrinted>2019-03-07T19:43:00Z</cp:lastPrinted>
  <dcterms:created xsi:type="dcterms:W3CDTF">2022-07-05T18:12:00Z</dcterms:created>
  <dcterms:modified xsi:type="dcterms:W3CDTF">2022-07-20T17:34:00Z</dcterms:modified>
</cp:coreProperties>
</file>